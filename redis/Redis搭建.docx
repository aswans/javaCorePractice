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94" w:rsidRDefault="008D1CCC">
      <w:pPr>
        <w:jc w:val="center"/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>
        <w:rPr>
          <w:rFonts w:hint="eastAsia"/>
          <w:b/>
          <w:bCs/>
          <w:sz w:val="28"/>
          <w:szCs w:val="28"/>
        </w:rPr>
        <w:t>搭建（</w:t>
      </w:r>
      <w:proofErr w:type="spellStart"/>
      <w:r>
        <w:rPr>
          <w:rFonts w:hint="eastAsia"/>
          <w:b/>
          <w:bCs/>
          <w:sz w:val="28"/>
          <w:szCs w:val="28"/>
        </w:rPr>
        <w:t>ubuntu</w:t>
      </w:r>
      <w:proofErr w:type="spellEnd"/>
      <w:r>
        <w:rPr>
          <w:rFonts w:hint="eastAsia"/>
          <w:b/>
          <w:bCs/>
          <w:sz w:val="28"/>
          <w:szCs w:val="28"/>
        </w:rPr>
        <w:t>）</w:t>
      </w:r>
    </w:p>
    <w:p w:rsidR="00B53294" w:rsidRDefault="008D1CCC">
      <w:pPr>
        <w:numPr>
          <w:ilvl w:val="0"/>
          <w:numId w:val="1"/>
        </w:numPr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软件准备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-3.2.9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Redis-3.3.1.gem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Ruby-2.3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Ubuntu-16.04.1</w:t>
      </w:r>
    </w:p>
    <w:p w:rsidR="00B53294" w:rsidRDefault="008D1CCC">
      <w:pPr>
        <w:pStyle w:val="HTML"/>
        <w:widowControl/>
        <w:shd w:val="clear" w:color="auto" w:fill="FFFFFF"/>
        <w:rPr>
          <w:rFonts w:hint="default"/>
          <w:sz w:val="28"/>
          <w:szCs w:val="28"/>
        </w:rPr>
      </w:pPr>
      <w:r>
        <w:rPr>
          <w:sz w:val="28"/>
          <w:szCs w:val="28"/>
        </w:rPr>
        <w:t>二、单机环境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、下载源码包</w:t>
      </w:r>
      <w:r>
        <w:rPr>
          <w:rFonts w:hint="eastAsia"/>
          <w:sz w:val="24"/>
        </w:rPr>
        <w:t>redis-3.2.9.tar.gz</w:t>
      </w:r>
      <w:r>
        <w:rPr>
          <w:rFonts w:hint="eastAsia"/>
          <w:sz w:val="24"/>
        </w:rPr>
        <w:t>，并上传到服务器目录</w:t>
      </w:r>
      <w:r>
        <w:rPr>
          <w:rFonts w:hint="eastAsia"/>
          <w:sz w:val="24"/>
        </w:rPr>
        <w:t>/opt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tar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xzf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redis</w:t>
      </w:r>
      <w:bookmarkStart w:id="0" w:name="OLE_LINK1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-3.2.9</w:t>
      </w:r>
      <w:bookmarkEnd w:id="0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.tar.gz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cd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redis</w:t>
      </w:r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-3.2.9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make</w:t>
      </w:r>
    </w:p>
    <w:p w:rsidR="00B53294" w:rsidRDefault="008D1CCC">
      <w:pPr>
        <w:pStyle w:val="HTML"/>
        <w:widowControl/>
        <w:shd w:val="clear" w:color="auto" w:fill="FFFFFF"/>
        <w:rPr>
          <w:rFonts w:ascii="Helvetica" w:eastAsia="Helvetica" w:hAnsi="Helvetica" w:cs="Helvetica" w:hint="default"/>
          <w:color w:val="333333"/>
          <w:kern w:val="2"/>
          <w:shd w:val="clear" w:color="auto" w:fill="FFFFFF"/>
        </w:rPr>
      </w:pPr>
      <w:r>
        <w:rPr>
          <w:rFonts w:asciiTheme="minorHAnsi" w:eastAsiaTheme="minorEastAsia" w:hAnsiTheme="minorHAnsi" w:cstheme="minorBidi"/>
          <w:kern w:val="2"/>
        </w:rPr>
        <w:t>2</w:t>
      </w:r>
      <w:r>
        <w:rPr>
          <w:rFonts w:asciiTheme="minorHAnsi" w:eastAsiaTheme="minorEastAsia" w:hAnsiTheme="minorHAnsi" w:cstheme="minorBidi"/>
          <w:kern w:val="2"/>
        </w:rPr>
        <w:t>、刚安装好，</w:t>
      </w:r>
      <w:proofErr w:type="spellStart"/>
      <w:r>
        <w:rPr>
          <w:rFonts w:asciiTheme="minorHAnsi" w:eastAsiaTheme="minorEastAsia" w:hAnsiTheme="minorHAnsi" w:cstheme="minorBidi"/>
          <w:kern w:val="2"/>
        </w:rPr>
        <w:t>redis</w:t>
      </w:r>
      <w:proofErr w:type="spellEnd"/>
      <w:r>
        <w:rPr>
          <w:rFonts w:asciiTheme="minorHAnsi" w:eastAsiaTheme="minorEastAsia" w:hAnsiTheme="minorHAnsi" w:cstheme="minorBidi"/>
          <w:kern w:val="2"/>
        </w:rPr>
        <w:t>处于</w:t>
      </w:r>
      <w:r>
        <w:rPr>
          <w:rFonts w:asciiTheme="minorHAnsi" w:eastAsiaTheme="minorEastAsia" w:hAnsiTheme="minorHAnsi" w:cstheme="minorBidi" w:hint="default"/>
          <w:kern w:val="2"/>
        </w:rPr>
        <w:t>保护模式，只能本地链接，我们需要修改配置文件</w:t>
      </w:r>
      <w:r>
        <w:rPr>
          <w:rFonts w:ascii="Helvetica" w:eastAsia="Helvetica" w:hAnsi="Helvetica" w:cs="Helvetica" w:hint="default"/>
          <w:color w:val="333333"/>
          <w:kern w:val="2"/>
          <w:shd w:val="clear" w:color="auto" w:fill="FFFFFF"/>
        </w:rPr>
        <w:t>../</w:t>
      </w:r>
      <w:proofErr w:type="spellStart"/>
      <w:r>
        <w:rPr>
          <w:rFonts w:ascii="Helvetica" w:eastAsia="Helvetica" w:hAnsi="Helvetica" w:cs="Helvetica" w:hint="default"/>
          <w:color w:val="333333"/>
          <w:kern w:val="2"/>
          <w:shd w:val="clear" w:color="auto" w:fill="FFFFFF"/>
        </w:rPr>
        <w:t>redis.conf</w:t>
      </w:r>
      <w:proofErr w:type="spellEnd"/>
      <w:r>
        <w:rPr>
          <w:rFonts w:ascii="Helvetica" w:eastAsia="Helvetica" w:hAnsi="Helvetica" w:cs="Helvetica" w:hint="default"/>
          <w:color w:val="333333"/>
          <w:kern w:val="2"/>
          <w:shd w:val="clear" w:color="auto" w:fill="FFFFFF"/>
        </w:rPr>
        <w:t> </w:t>
      </w:r>
    </w:p>
    <w:p w:rsidR="00B53294" w:rsidRDefault="008D1CCC">
      <w:pPr>
        <w:pStyle w:val="HTML"/>
        <w:widowControl/>
        <w:shd w:val="clear" w:color="auto" w:fill="FFFFFF"/>
        <w:rPr>
          <w:rFonts w:ascii="Helvetica" w:hAnsi="Helvetica" w:cs="Helvetica" w:hint="default"/>
          <w:color w:val="333333"/>
          <w:kern w:val="2"/>
          <w:shd w:val="clear" w:color="auto" w:fill="FFFFFF"/>
        </w:rPr>
      </w:pPr>
      <w:r>
        <w:rPr>
          <w:rFonts w:ascii="Helvetica" w:eastAsia="Helvetica" w:hAnsi="Helvetica" w:cs="Helvetica"/>
          <w:color w:val="333333"/>
          <w:kern w:val="2"/>
          <w:shd w:val="clear" w:color="auto" w:fill="FFFFFF"/>
        </w:rPr>
        <w:t>2.1</w:t>
      </w:r>
      <w:r>
        <w:rPr>
          <w:rFonts w:asciiTheme="minorHAnsi" w:eastAsiaTheme="minorEastAsia" w:hAnsiTheme="minorHAnsi" w:cstheme="minorBidi"/>
          <w:kern w:val="2"/>
        </w:rPr>
        <w:t>、如果测试的话，可以先关闭测试服务器防火墙，如果正式线环境，必须开启防火墙，放开</w:t>
      </w:r>
      <w:proofErr w:type="spellStart"/>
      <w:r>
        <w:rPr>
          <w:rFonts w:asciiTheme="minorHAnsi" w:eastAsiaTheme="minorEastAsia" w:hAnsiTheme="minorHAnsi" w:cstheme="minorBidi"/>
          <w:kern w:val="2"/>
        </w:rPr>
        <w:t>redis</w:t>
      </w:r>
      <w:proofErr w:type="spellEnd"/>
      <w:r>
        <w:rPr>
          <w:rFonts w:asciiTheme="minorHAnsi" w:eastAsiaTheme="minorEastAsia" w:hAnsiTheme="minorHAnsi" w:cstheme="minorBidi"/>
          <w:kern w:val="2"/>
        </w:rPr>
        <w:t>端口</w:t>
      </w:r>
    </w:p>
    <w:p w:rsidR="00B53294" w:rsidRDefault="00B53294">
      <w:pPr>
        <w:pStyle w:val="HTML"/>
        <w:widowControl/>
        <w:shd w:val="clear" w:color="auto" w:fill="FFFFFF"/>
        <w:rPr>
          <w:rFonts w:ascii="Helvetica" w:hAnsi="Helvetica" w:cs="Helvetica" w:hint="default"/>
          <w:color w:val="333333"/>
          <w:kern w:val="2"/>
          <w:shd w:val="clear" w:color="auto" w:fill="FFFFFF"/>
        </w:rPr>
      </w:pPr>
    </w:p>
    <w:p w:rsidR="00B53294" w:rsidRDefault="008D1CCC">
      <w:pPr>
        <w:pStyle w:val="HTML"/>
        <w:widowControl/>
        <w:shd w:val="clear" w:color="auto" w:fill="FFFFFF"/>
        <w:rPr>
          <w:rFonts w:ascii="Helvetica" w:eastAsiaTheme="minorEastAsia" w:hAnsi="Helvetica" w:cs="Helvetica" w:hint="default"/>
          <w:color w:val="333333"/>
          <w:kern w:val="2"/>
          <w:shd w:val="clear" w:color="auto" w:fill="FFFFFF"/>
        </w:rPr>
      </w:pPr>
      <w:r>
        <w:rPr>
          <w:rFonts w:ascii="Helvetica" w:eastAsia="Helvetica" w:hAnsi="Helvetica" w:cs="Helvetica"/>
          <w:color w:val="333333"/>
          <w:kern w:val="2"/>
          <w:shd w:val="clear" w:color="auto" w:fill="FFFFFF"/>
        </w:rPr>
        <w:t>2.2</w:t>
      </w:r>
      <w:r>
        <w:rPr>
          <w:rFonts w:ascii="Helvetica" w:hAnsi="Helvetica" w:cs="Helvetica"/>
          <w:color w:val="333333"/>
          <w:kern w:val="2"/>
          <w:shd w:val="clear" w:color="auto" w:fill="FFFFFF"/>
        </w:rPr>
        <w:t>、</w:t>
      </w:r>
      <w:r>
        <w:rPr>
          <w:rFonts w:asciiTheme="minorHAnsi" w:eastAsiaTheme="minorEastAsia" w:hAnsiTheme="minorHAnsi" w:cstheme="minorBidi"/>
          <w:kern w:val="2"/>
        </w:rPr>
        <w:t>打开配置文</w:t>
      </w:r>
      <w:proofErr w:type="spellStart"/>
      <w:r>
        <w:rPr>
          <w:rFonts w:asciiTheme="minorHAnsi" w:eastAsiaTheme="minorEastAsia" w:hAnsiTheme="minorHAnsi" w:cstheme="minorBidi"/>
          <w:kern w:val="2"/>
        </w:rPr>
        <w:t>redis.conf</w:t>
      </w:r>
      <w:proofErr w:type="spellEnd"/>
      <w:r>
        <w:rPr>
          <w:rFonts w:asciiTheme="minorHAnsi" w:eastAsiaTheme="minorEastAsia" w:hAnsiTheme="minorHAnsi" w:cstheme="minorBidi"/>
          <w:kern w:val="2"/>
        </w:rPr>
        <w:t>，修改</w:t>
      </w:r>
      <w:r>
        <w:rPr>
          <w:rFonts w:asciiTheme="minorHAnsi" w:eastAsiaTheme="minorEastAsia" w:hAnsiTheme="minorHAnsi" w:cstheme="minorBidi"/>
          <w:kern w:val="2"/>
        </w:rPr>
        <w:t>bind</w:t>
      </w:r>
      <w:r>
        <w:rPr>
          <w:rFonts w:asciiTheme="minorHAnsi" w:eastAsiaTheme="minorEastAsia" w:hAnsiTheme="minorHAnsi" w:cstheme="minorBidi"/>
          <w:kern w:val="2"/>
        </w:rPr>
        <w:t>项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bind 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本机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ip</w:t>
      </w:r>
      <w:proofErr w:type="spellEnd"/>
    </w:p>
    <w:p w:rsidR="00B53294" w:rsidRDefault="008D1CCC">
      <w:pPr>
        <w:pStyle w:val="HTML"/>
        <w:widowControl/>
        <w:shd w:val="clear" w:color="auto" w:fill="FFFFFF"/>
        <w:rPr>
          <w:rFonts w:ascii="Helvetica" w:hAnsi="Helvetica" w:cs="Helvetica" w:hint="default"/>
          <w:color w:val="333333"/>
          <w:kern w:val="2"/>
          <w:shd w:val="clear" w:color="auto" w:fill="FFFFFF"/>
        </w:rPr>
      </w:pPr>
      <w:r>
        <w:rPr>
          <w:rFonts w:ascii="Helvetica" w:eastAsia="Helvetica" w:hAnsi="Helvetica" w:cs="Helvetica"/>
          <w:color w:val="333333"/>
          <w:kern w:val="2"/>
          <w:shd w:val="clear" w:color="auto" w:fill="FFFFFF"/>
        </w:rPr>
        <w:t>2.3、</w:t>
      </w:r>
      <w:proofErr w:type="spellStart"/>
      <w:r>
        <w:rPr>
          <w:rFonts w:asciiTheme="minorHAnsi" w:eastAsiaTheme="minorEastAsia" w:hAnsiTheme="minorHAnsi" w:cstheme="minorBidi"/>
          <w:kern w:val="2"/>
        </w:rPr>
        <w:t>Redis</w:t>
      </w:r>
      <w:proofErr w:type="spellEnd"/>
      <w:r>
        <w:rPr>
          <w:rFonts w:asciiTheme="minorHAnsi" w:eastAsiaTheme="minorEastAsia" w:hAnsiTheme="minorHAnsi" w:cstheme="minorBidi"/>
          <w:kern w:val="2"/>
        </w:rPr>
        <w:t>默认不是以守护进程的方式运行，可以通过该配置项修改，使用</w:t>
      </w:r>
      <w:r>
        <w:rPr>
          <w:rFonts w:asciiTheme="minorHAnsi" w:eastAsiaTheme="minorEastAsia" w:hAnsiTheme="minorHAnsi" w:cstheme="minorBidi"/>
          <w:kern w:val="2"/>
        </w:rPr>
        <w:t>yes</w:t>
      </w:r>
      <w:r>
        <w:rPr>
          <w:rFonts w:asciiTheme="minorHAnsi" w:eastAsiaTheme="minorEastAsia" w:hAnsiTheme="minorHAnsi" w:cstheme="minorBidi"/>
          <w:kern w:val="2"/>
        </w:rPr>
        <w:t>启用守护进程，设置为</w:t>
      </w:r>
      <w:r>
        <w:rPr>
          <w:rFonts w:asciiTheme="minorHAnsi" w:eastAsiaTheme="minorEastAsia" w:hAnsiTheme="minorHAnsi" w:cstheme="minorBidi"/>
          <w:kern w:val="2"/>
        </w:rPr>
        <w:t>no</w:t>
      </w:r>
      <w:r>
        <w:rPr>
          <w:rFonts w:asciiTheme="minorHAnsi" w:eastAsiaTheme="minorEastAsia" w:hAnsiTheme="minorHAnsi" w:cstheme="minorBidi"/>
          <w:kern w:val="2"/>
        </w:rPr>
        <w:t>不是以守护进程的方式运行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bookmarkStart w:id="1" w:name="OLE_LINK3"/>
      <w:bookmarkStart w:id="2" w:name="OLE_LINK4"/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daemonize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  <w:bookmarkEnd w:id="1"/>
      <w:bookmarkEnd w:id="2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no</w:t>
      </w:r>
    </w:p>
    <w:p w:rsidR="00B53294" w:rsidRDefault="008D1CCC">
      <w:pPr>
        <w:rPr>
          <w:sz w:val="24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2.3、</w:t>
      </w:r>
      <w:r>
        <w:rPr>
          <w:rFonts w:hint="eastAsia"/>
          <w:sz w:val="24"/>
        </w:rPr>
        <w:t>去掉保护模式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protected-mode no</w:t>
      </w:r>
    </w:p>
    <w:p w:rsidR="00B53294" w:rsidRDefault="008D1CCC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rPr>
          <w:rFonts w:ascii="Helvetica" w:eastAsia="Helvetica" w:hAnsi="Helvetica" w:cs="Helvetica"/>
          <w:color w:val="333333"/>
          <w:kern w:val="2"/>
          <w:shd w:val="clear" w:color="auto" w:fill="FFFFFF"/>
        </w:rPr>
        <w:t>2.4</w:t>
      </w:r>
      <w:r>
        <w:rPr>
          <w:rFonts w:ascii="Helvetica" w:hAnsi="Helvetica" w:cs="Helvetica"/>
          <w:color w:val="333333"/>
          <w:kern w:val="2"/>
          <w:shd w:val="clear" w:color="auto" w:fill="FFFFFF"/>
        </w:rPr>
        <w:t>、</w:t>
      </w:r>
      <w:r>
        <w:rPr>
          <w:rFonts w:asciiTheme="minorHAnsi" w:eastAsiaTheme="minorEastAsia" w:hAnsiTheme="minorHAnsi" w:cstheme="minorBidi"/>
          <w:kern w:val="2"/>
        </w:rPr>
        <w:t>设置密码登录</w:t>
      </w:r>
    </w:p>
    <w:p w:rsidR="00B53294" w:rsidRDefault="008D1CCC">
      <w:pPr>
        <w:pStyle w:val="HTML"/>
        <w:widowControl/>
        <w:shd w:val="clear" w:color="auto" w:fill="FFFFFF"/>
        <w:rPr>
          <w:rFonts w:ascii="Helvetica" w:hAnsi="Helvetica" w:cs="Helvetica" w:hint="default"/>
          <w:color w:val="333333"/>
          <w:kern w:val="2"/>
          <w:shd w:val="clear" w:color="auto" w:fill="FFFFFF"/>
        </w:rPr>
      </w:pPr>
      <w:r>
        <w:rPr>
          <w:rFonts w:ascii="Helvetica" w:hAnsi="Helvetica" w:cs="Helvetica"/>
          <w:color w:val="333333"/>
          <w:kern w:val="2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33333"/>
          <w:kern w:val="2"/>
          <w:shd w:val="clear" w:color="auto" w:fill="FFFFFF"/>
        </w:rPr>
        <w:t>requirepass</w:t>
      </w:r>
      <w:proofErr w:type="spellEnd"/>
      <w:r>
        <w:rPr>
          <w:rFonts w:ascii="Helvetica" w:hAnsi="Helvetica" w:cs="Helvetica"/>
          <w:color w:val="333333"/>
          <w:kern w:val="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kern w:val="2"/>
          <w:shd w:val="clear" w:color="auto" w:fill="FFFFFF"/>
        </w:rPr>
        <w:t>foobared</w:t>
      </w:r>
      <w:proofErr w:type="spellEnd"/>
      <w:r>
        <w:rPr>
          <w:rFonts w:ascii="Helvetica" w:hAnsi="Helvetica" w:cs="Helvetica"/>
          <w:color w:val="333333"/>
          <w:kern w:val="2"/>
          <w:shd w:val="clear" w:color="auto" w:fill="FFFFFF"/>
        </w:rPr>
        <w:t>去掉注释，</w:t>
      </w:r>
      <w:proofErr w:type="spellStart"/>
      <w:r>
        <w:rPr>
          <w:rFonts w:ascii="Helvetica" w:hAnsi="Helvetica" w:cs="Helvetica"/>
          <w:color w:val="333333"/>
          <w:kern w:val="2"/>
          <w:shd w:val="clear" w:color="auto" w:fill="FFFFFF"/>
        </w:rPr>
        <w:t>foobared</w:t>
      </w:r>
      <w:proofErr w:type="spellEnd"/>
      <w:r>
        <w:rPr>
          <w:rFonts w:ascii="Helvetica" w:hAnsi="Helvetica" w:cs="Helvetica"/>
          <w:color w:val="333333"/>
          <w:kern w:val="2"/>
          <w:shd w:val="clear" w:color="auto" w:fill="FFFFFF"/>
        </w:rPr>
        <w:t>改为自己的密码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requirepass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123456</w:t>
      </w:r>
    </w:p>
    <w:p w:rsidR="00B53294" w:rsidRDefault="008D1CCC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、二进制文件是编译完成后在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目录下，通过下面的命令启动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服务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：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./</w:t>
      </w:r>
      <w:proofErr w:type="spellStart"/>
      <w:proofErr w:type="gram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-server </w:t>
      </w:r>
      <w:r w:rsidR="00702746"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redis.conf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 </w:t>
      </w:r>
    </w:p>
    <w:p w:rsidR="00B53294" w:rsidRDefault="008D1CCC">
      <w:pPr>
        <w:pStyle w:val="HTML"/>
        <w:widowControl/>
        <w:shd w:val="clear" w:color="auto" w:fill="FFFFFF"/>
        <w:rPr>
          <w:rFonts w:ascii="Helvetica" w:hAnsi="Helvetica" w:cs="Helvetica" w:hint="default"/>
          <w:color w:val="333333"/>
          <w:shd w:val="clear" w:color="auto" w:fill="FFFFFF"/>
        </w:rPr>
      </w:pPr>
      <w:r>
        <w:rPr>
          <w:rFonts w:asciiTheme="minorHAnsi" w:eastAsiaTheme="minorEastAsia" w:hAnsiTheme="minorHAnsi" w:cstheme="minorBidi"/>
          <w:kern w:val="2"/>
        </w:rPr>
        <w:t>如果启动失败，观察端口是否被占用，如果被占用，杀死占用端口进程，并重新启动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ef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|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grep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|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awk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‘{print $2}’ |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xargs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kill -9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、你可以使用内置的客户端命令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-cli</w:t>
      </w:r>
      <w:r>
        <w:rPr>
          <w:rFonts w:hint="eastAsia"/>
          <w:sz w:val="24"/>
        </w:rPr>
        <w:t>进行使用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bin/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</w:t>
      </w:r>
      <w:r w:rsidR="003D2825"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is</w:t>
      </w:r>
      <w:proofErr w:type="spellEnd"/>
      <w:r w:rsidR="003D2825"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-cli -h 192.168.20.199 -p 6379</w:t>
      </w:r>
    </w:p>
    <w:p w:rsidR="003D2825" w:rsidRDefault="00BF3259">
      <w:pPr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使用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密码登录</w:t>
      </w:r>
    </w:p>
    <w:p w:rsidR="00DA08F2" w:rsidRPr="00E16E29" w:rsidRDefault="00BF3259" w:rsidP="002C4F20">
      <w:pPr>
        <w:ind w:firstLineChars="200" w:firstLine="480"/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bin/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-cli -h 192.168.20.199 -p 6379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–a 123456</w:t>
      </w:r>
    </w:p>
    <w:p w:rsidR="00DA08F2" w:rsidRPr="000D7562" w:rsidRDefault="00DA08F2" w:rsidP="00BF3259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</w:pPr>
      <w:r w:rsidRPr="000D7562"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关闭</w:t>
      </w:r>
      <w:r w:rsidRPr="000D7562">
        <w:rPr>
          <w:rFonts w:ascii="Times New Roman" w:hAnsi="Times New Roman" w:cs="Times New Roman"/>
          <w:color w:val="FF0000"/>
          <w:sz w:val="24"/>
          <w:shd w:val="clear" w:color="auto" w:fill="FFFFFF"/>
        </w:rPr>
        <w:t>服务</w:t>
      </w:r>
      <w:bookmarkStart w:id="3" w:name="_GoBack"/>
      <w:bookmarkEnd w:id="3"/>
    </w:p>
    <w:p w:rsidR="00DA08F2" w:rsidRDefault="00DA08F2" w:rsidP="00BF3259">
      <w:pPr>
        <w:ind w:firstLineChars="200" w:firstLine="480"/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</w:pPr>
      <w:proofErr w:type="gramStart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./</w:t>
      </w:r>
      <w:proofErr w:type="spellStart"/>
      <w:proofErr w:type="gram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src</w:t>
      </w:r>
      <w:proofErr w:type="spell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-cli -h 192.168.20.199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–p 6379</w:t>
      </w:r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-a 123456</w:t>
      </w:r>
      <w:r w:rsidR="00393EE9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（带</w:t>
      </w:r>
      <w:r w:rsidR="00393EE9">
        <w:rPr>
          <w:rFonts w:ascii="Times New Roman" w:hAnsi="Times New Roman" w:cs="Times New Roman"/>
          <w:color w:val="333333"/>
          <w:sz w:val="24"/>
          <w:shd w:val="clear" w:color="auto" w:fill="FFFFFF"/>
        </w:rPr>
        <w:t>密码）</w:t>
      </w:r>
    </w:p>
    <w:p w:rsidR="002D76D9" w:rsidRPr="00DA08F2" w:rsidRDefault="002D76D9" w:rsidP="002D76D9">
      <w:pPr>
        <w:ind w:firstLineChars="200" w:firstLine="480"/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</w:pPr>
      <w:proofErr w:type="gramStart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./</w:t>
      </w:r>
      <w:proofErr w:type="spellStart"/>
      <w:proofErr w:type="gram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src</w:t>
      </w:r>
      <w:proofErr w:type="spell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 w:rsidRPr="00DA08F2">
        <w:rPr>
          <w:rFonts w:ascii="Times New Roman" w:hAnsi="Times New Roman" w:cs="Times New Roman"/>
          <w:color w:val="333333"/>
          <w:sz w:val="24"/>
          <w:shd w:val="clear" w:color="auto" w:fill="FFFFFF"/>
        </w:rPr>
        <w:t>-cli -h 192.168.20.199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–p 6379</w:t>
      </w:r>
    </w:p>
    <w:p w:rsidR="00B53294" w:rsidRDefault="008D1CCC">
      <w:pPr>
        <w:pStyle w:val="HTML"/>
        <w:widowControl/>
        <w:shd w:val="clear" w:color="auto" w:fill="FFFFFF"/>
        <w:rPr>
          <w:rFonts w:hint="default"/>
          <w:sz w:val="28"/>
          <w:szCs w:val="28"/>
        </w:rPr>
      </w:pPr>
      <w:r>
        <w:rPr>
          <w:sz w:val="28"/>
          <w:szCs w:val="28"/>
        </w:rPr>
        <w:t>三、集群环境</w:t>
      </w:r>
    </w:p>
    <w:p w:rsidR="00B53294" w:rsidRDefault="008D1CCC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lastRenderedPageBreak/>
        <w:t>集群规划：由于没有那么多机器，就以单机多实例方式搭建</w:t>
      </w:r>
      <w:proofErr w:type="spellStart"/>
      <w:r>
        <w:rPr>
          <w:rFonts w:asciiTheme="minorHAnsi" w:eastAsiaTheme="minorEastAsia" w:hAnsiTheme="minorHAnsi" w:cstheme="minorBidi"/>
          <w:kern w:val="2"/>
        </w:rPr>
        <w:t>redis</w:t>
      </w:r>
      <w:proofErr w:type="spellEnd"/>
      <w:r>
        <w:rPr>
          <w:rFonts w:asciiTheme="minorHAnsi" w:eastAsiaTheme="minorEastAsia" w:hAnsiTheme="minorHAnsi" w:cstheme="minorBidi"/>
          <w:kern w:val="2"/>
        </w:rPr>
        <w:t>集群，与多机的搭建基本一致。</w:t>
      </w:r>
    </w:p>
    <w:p w:rsidR="00B53294" w:rsidRDefault="008D1CCC">
      <w:pPr>
        <w:pStyle w:val="HTML"/>
        <w:widowControl/>
        <w:shd w:val="clear" w:color="auto" w:fill="FFFFFF"/>
        <w:jc w:val="center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表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-1 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集群网络规划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3294"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机器IP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端口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承担角色</w:t>
            </w:r>
          </w:p>
        </w:tc>
      </w:tr>
      <w:tr w:rsidR="00B53294">
        <w:trPr>
          <w:trHeight w:val="90"/>
        </w:trPr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9001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Master对应的slave为9004</w:t>
            </w:r>
          </w:p>
        </w:tc>
      </w:tr>
      <w:tr w:rsidR="00B53294"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9002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Master对应的slave为9005</w:t>
            </w:r>
          </w:p>
        </w:tc>
      </w:tr>
      <w:tr w:rsidR="00B53294"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9003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Master对应的slave为9006</w:t>
            </w:r>
          </w:p>
        </w:tc>
      </w:tr>
      <w:tr w:rsidR="00B53294">
        <w:trPr>
          <w:trHeight w:val="369"/>
        </w:trPr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9004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Salve对应的master为9001</w:t>
            </w:r>
          </w:p>
        </w:tc>
      </w:tr>
      <w:tr w:rsidR="00B53294"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9005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Salve对应的master为9002</w:t>
            </w:r>
          </w:p>
        </w:tc>
      </w:tr>
      <w:tr w:rsidR="00B53294">
        <w:tc>
          <w:tcPr>
            <w:tcW w:w="2840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192.168.20.199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9006</w:t>
            </w:r>
          </w:p>
        </w:tc>
        <w:tc>
          <w:tcPr>
            <w:tcW w:w="2841" w:type="dxa"/>
            <w:vAlign w:val="center"/>
          </w:tcPr>
          <w:p w:rsidR="00B53294" w:rsidRDefault="008D1CCC">
            <w:pPr>
              <w:pStyle w:val="HTML"/>
              <w:widowControl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1"/>
                <w:szCs w:val="21"/>
              </w:rPr>
              <w:t>Salve对应的master为9003</w:t>
            </w:r>
          </w:p>
        </w:tc>
      </w:tr>
    </w:tbl>
    <w:p w:rsidR="00B53294" w:rsidRDefault="00B53294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</w:p>
    <w:p w:rsidR="00B53294" w:rsidRDefault="008D1CCC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搭建过程：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、创建文件夹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我们计划集群中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节点的端口号为</w:t>
      </w:r>
      <w:r>
        <w:rPr>
          <w:rFonts w:hint="eastAsia"/>
          <w:sz w:val="24"/>
        </w:rPr>
        <w:t> 9001-9006 </w:t>
      </w:r>
      <w:r>
        <w:rPr>
          <w:rFonts w:hint="eastAsia"/>
          <w:sz w:val="24"/>
        </w:rPr>
        <w:t>，端口号即集群下各实例文件夹。数据存放在</w:t>
      </w:r>
      <w:r>
        <w:rPr>
          <w:rFonts w:hint="eastAsia"/>
          <w:sz w:val="24"/>
        </w:rPr>
        <w:t> </w:t>
      </w:r>
      <w:r>
        <w:rPr>
          <w:sz w:val="24"/>
        </w:rPr>
        <w:t>端口号</w:t>
      </w:r>
      <w:r>
        <w:rPr>
          <w:sz w:val="24"/>
        </w:rPr>
        <w:t>/data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文件夹中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mkdir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cd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mkdir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-p 9001/data 9002/data 9003/data 9004/data 9005/data 9006/data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、复制执行脚本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mkdir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-cluster/bin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../redis-3.2.9/src/mkreleasehdr.sh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..</w:t>
      </w:r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/redis-3.2.9/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src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-benchmark ../redis-3.2.9/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src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-check-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aof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../redis-3.2.9/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src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-cli ../redis-3.2.9/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src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-server ../redis-3.2.9/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src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redis-trib.rb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/opt/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-cluster/bin</w:t>
      </w:r>
    </w:p>
    <w:p w:rsidR="00B53294" w:rsidRDefault="008D1CCC">
      <w:pPr>
        <w:ind w:firstLine="480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添加环境变量</w:t>
      </w:r>
    </w:p>
    <w:p w:rsidR="00B53294" w:rsidRDefault="008D1CCC">
      <w:pPr>
        <w:ind w:firstLine="480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s</w:t>
      </w:r>
      <w:r w:rsidR="00475FF3"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udo</w:t>
      </w:r>
      <w:proofErr w:type="spellEnd"/>
      <w:r w:rsidR="00475FF3"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 xml:space="preserve"> v</w:t>
      </w: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i /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etc</w:t>
      </w:r>
      <w:proofErr w:type="spellEnd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/profile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export PATH=$PATH:/opt/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-cluster/bin</w:t>
      </w:r>
    </w:p>
    <w:p w:rsidR="00B53294" w:rsidRDefault="008D1CCC">
      <w:pPr>
        <w:ind w:firstLine="480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立即生效：</w:t>
      </w: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source /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etc</w:t>
      </w:r>
      <w:proofErr w:type="spellEnd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/profile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、复制一个新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实例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我们现在从已安装好的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中复制一个新的实例到</w:t>
      </w:r>
      <w:r>
        <w:rPr>
          <w:rFonts w:hint="eastAsia"/>
          <w:sz w:val="24"/>
        </w:rPr>
        <w:t> 9001 </w:t>
      </w:r>
      <w:r>
        <w:rPr>
          <w:rFonts w:hint="eastAsia"/>
          <w:sz w:val="24"/>
        </w:rPr>
        <w:t>文件夹，并修改</w:t>
      </w:r>
      <w:r>
        <w:rPr>
          <w:rFonts w:hint="eastAsia"/>
          <w:sz w:val="24"/>
        </w:rPr>
        <w:t> </w:t>
      </w:r>
      <w:proofErr w:type="spellStart"/>
      <w:r>
        <w:rPr>
          <w:sz w:val="24"/>
        </w:rPr>
        <w:t>redis.conf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配置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/redis-3.2.9/*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注意，修改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redis.conf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配置：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port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9001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（每个节点的端口号）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daemonize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yes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bind 192.168.119.131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（绑定当前机器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IP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）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dir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l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-cluster/9001/data/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（数据文件存放位置）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pidfile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var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/run/redis_9001.pid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pid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9001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和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port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要对应）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cluster-enabled yes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（启动集群模式）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cluster-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config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-file nodes9001.conf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（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9001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和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port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要对应）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cluster-node-timeout 15000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appendonly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yes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、再复制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实例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我们已经完成了一个节点了，其实接下来就是机械化的再完成另外五个节点，其实可以这么做：把</w:t>
      </w:r>
      <w:r>
        <w:rPr>
          <w:rFonts w:hint="eastAsia"/>
          <w:sz w:val="24"/>
        </w:rPr>
        <w:t xml:space="preserve"> 9001 </w:t>
      </w:r>
      <w:r>
        <w:rPr>
          <w:rFonts w:hint="eastAsia"/>
          <w:sz w:val="24"/>
        </w:rPr>
        <w:t>实例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复制到另外五个文件夹中，唯一要修改的就</w:t>
      </w:r>
      <w:r>
        <w:rPr>
          <w:rFonts w:hint="eastAsia"/>
          <w:sz w:val="24"/>
        </w:rPr>
        <w:lastRenderedPageBreak/>
        <w:t>是</w:t>
      </w:r>
      <w:r>
        <w:rPr>
          <w:rFonts w:hint="eastAsia"/>
          <w:sz w:val="24"/>
        </w:rPr>
        <w:t> </w:t>
      </w:r>
      <w:proofErr w:type="spellStart"/>
      <w:r>
        <w:rPr>
          <w:sz w:val="24"/>
        </w:rPr>
        <w:t>redis.conf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中的所有和端口的相关的信息即可，其实就那么四个位置。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\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-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rf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/opt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-cluster/9002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\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-cluster/9003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\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-cluster/9004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\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-cluster/9005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\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cp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rf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-cluster/9001/*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-cluster/9006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\</w:t>
      </w:r>
      <w:proofErr w:type="spellStart"/>
      <w:r>
        <w:rPr>
          <w:rFonts w:hint="eastAsia"/>
          <w:sz w:val="24"/>
        </w:rPr>
        <w:t>cp</w:t>
      </w:r>
      <w:proofErr w:type="spellEnd"/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rf</w:t>
      </w:r>
      <w:proofErr w:type="spellEnd"/>
      <w:r>
        <w:rPr>
          <w:rFonts w:hint="eastAsia"/>
          <w:sz w:val="24"/>
        </w:rPr>
        <w:t>不使用别名复制，不用确认。</w:t>
      </w:r>
    </w:p>
    <w:p w:rsidR="00B53294" w:rsidRDefault="008D1CCC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 xml:space="preserve"> 9002-9006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redis.conf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文件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vim </w:t>
      </w:r>
      <w:proofErr w:type="spellStart"/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gram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:%</w:t>
      </w:r>
      <w:proofErr w:type="gram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s/9001/9002g</w:t>
      </w:r>
    </w:p>
    <w:p w:rsidR="00B53294" w:rsidRDefault="008D1CCC">
      <w:pPr>
        <w:rPr>
          <w:rFonts w:eastAsia="微软雅黑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其实我们也就是替换了下面这四行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：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port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9002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dir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opt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-cluster/9002/data/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cluster-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config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-file nodes-9002.conf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pidfile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/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var</w:t>
      </w:r>
      <w:proofErr w:type="spellEnd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/run/redis_9002.pid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、启动</w:t>
      </w:r>
      <w:r>
        <w:rPr>
          <w:rFonts w:hint="eastAsia"/>
          <w:sz w:val="24"/>
        </w:rPr>
        <w:t xml:space="preserve"> 9001-9006 </w:t>
      </w:r>
      <w:r>
        <w:rPr>
          <w:rFonts w:hint="eastAsia"/>
          <w:sz w:val="24"/>
        </w:rPr>
        <w:t>六个节点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9001/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9002/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9003/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9004/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9005/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</w:t>
      </w:r>
      <w:proofErr w:type="gram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server  9006/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redis.conf</w:t>
      </w:r>
      <w:proofErr w:type="spellEnd"/>
      <w:proofErr w:type="gramEnd"/>
    </w:p>
    <w:p w:rsidR="00B53294" w:rsidRDefault="008D1CCC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可以检查一下是否启动成功：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-el |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grep</w:t>
      </w:r>
      <w:proofErr w:type="spellEnd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redis</w:t>
      </w:r>
      <w:proofErr w:type="spellEnd"/>
    </w:p>
    <w:p w:rsidR="00B53294" w:rsidRDefault="008D1CCC">
      <w:r>
        <w:rPr>
          <w:noProof/>
        </w:rPr>
        <w:drawing>
          <wp:inline distT="0" distB="0" distL="114300" distR="114300">
            <wp:extent cx="5269230" cy="6045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8D1CCC">
      <w:r>
        <w:rPr>
          <w:rFonts w:hint="eastAsia"/>
        </w:rPr>
        <w:t>出现图中的情况，证明都启动成功了。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、找一个节点测试</w:t>
      </w:r>
      <w:proofErr w:type="gramStart"/>
      <w:r>
        <w:rPr>
          <w:rFonts w:hint="eastAsia"/>
          <w:sz w:val="24"/>
        </w:rPr>
        <w:t>试</w:t>
      </w:r>
      <w:proofErr w:type="gramEnd"/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-cli -h 192.168.119.131 -p 9001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set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name </w:t>
      </w:r>
      <w:proofErr w:type="spellStart"/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mafly</w:t>
      </w:r>
      <w:proofErr w:type="spellEnd"/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这时会报错，</w:t>
      </w:r>
      <w:r>
        <w:rPr>
          <w:rFonts w:hint="eastAsia"/>
          <w:sz w:val="24"/>
        </w:rPr>
        <w:t>(error) CLUSTERDOWN Hash slot not served</w:t>
      </w:r>
      <w:r>
        <w:rPr>
          <w:rFonts w:hint="eastAsia"/>
          <w:sz w:val="24"/>
        </w:rPr>
        <w:t>（不提供集群的散列槽），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这是因为虽然我们配置并启动了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集群服务，但是他们暂时还并不在一个集群中，互相直接发现不了，而且还没有可存储的位置，就是所谓的</w:t>
      </w:r>
      <w:r>
        <w:rPr>
          <w:rFonts w:hint="eastAsia"/>
          <w:sz w:val="24"/>
        </w:rPr>
        <w:t>slot</w:t>
      </w:r>
      <w:r>
        <w:rPr>
          <w:rFonts w:hint="eastAsia"/>
          <w:sz w:val="24"/>
        </w:rPr>
        <w:t>（槽）。</w:t>
      </w:r>
    </w:p>
    <w:p w:rsidR="00B53294" w:rsidRDefault="008D1CC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安装集群所需软件</w:t>
      </w: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集群需要使用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集群命令行工具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redis-trib</w:t>
      </w:r>
      <w:proofErr w:type="spellEnd"/>
      <w:r>
        <w:rPr>
          <w:sz w:val="24"/>
        </w:rPr>
        <w:t> </w:t>
      </w:r>
      <w:r>
        <w:rPr>
          <w:rFonts w:hint="eastAsia"/>
          <w:sz w:val="24"/>
        </w:rPr>
        <w:t>，所以我们需要安装</w:t>
      </w:r>
      <w:r>
        <w:rPr>
          <w:rFonts w:hint="eastAsia"/>
          <w:sz w:val="24"/>
        </w:rPr>
        <w:t xml:space="preserve"> ruby </w:t>
      </w:r>
      <w:r>
        <w:rPr>
          <w:rFonts w:hint="eastAsia"/>
          <w:sz w:val="24"/>
        </w:rPr>
        <w:t>和相关接口。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sudo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apt-get install ruby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安装</w:t>
      </w:r>
      <w:proofErr w:type="spellStart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gem</w:t>
      </w: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，上传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redis-3.3.1.gem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到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/opt/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目录</w:t>
      </w:r>
    </w:p>
    <w:p w:rsidR="00B53294" w:rsidRDefault="008D1CCC">
      <w:pPr>
        <w:ind w:firstLineChars="200" w:firstLine="480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cd /opt/</w:t>
      </w:r>
    </w:p>
    <w:p w:rsidR="00B53294" w:rsidRDefault="008D1CCC">
      <w:pPr>
        <w:ind w:firstLineChars="200" w:firstLine="480"/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sudo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gem install redis-3.3.1.gem </w:t>
      </w:r>
    </w:p>
    <w:p w:rsidR="00B53294" w:rsidRDefault="008D1CCC">
      <w:pPr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hd w:val="clear" w:color="auto" w:fill="FFFFFF"/>
        </w:rPr>
        <w:t>然后启动集群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lastRenderedPageBreak/>
        <w:t>redis-trib.rb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create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--replicas 1 192.168.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:9001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:9002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:9003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:9004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:9005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:9006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 w:line="420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>备注：调用</w:t>
      </w:r>
      <w:r>
        <w:rPr>
          <w:rFonts w:cstheme="minorBidi" w:hint="eastAsia"/>
          <w:kern w:val="2"/>
        </w:rPr>
        <w:t xml:space="preserve"> ruby </w:t>
      </w:r>
      <w:r>
        <w:rPr>
          <w:rFonts w:cstheme="minorBidi" w:hint="eastAsia"/>
          <w:kern w:val="2"/>
        </w:rPr>
        <w:t>命令来进行创建集群，</w:t>
      </w:r>
      <w:r>
        <w:rPr>
          <w:rFonts w:cstheme="minorBidi" w:hint="eastAsia"/>
          <w:kern w:val="2"/>
        </w:rPr>
        <w:t>--replicas 1 </w:t>
      </w:r>
      <w:r>
        <w:rPr>
          <w:rFonts w:cstheme="minorBidi" w:hint="eastAsia"/>
          <w:kern w:val="2"/>
        </w:rPr>
        <w:t>表示主从复制比例为</w:t>
      </w:r>
      <w:r>
        <w:rPr>
          <w:rFonts w:cstheme="minorBidi" w:hint="eastAsia"/>
          <w:kern w:val="2"/>
        </w:rPr>
        <w:t xml:space="preserve"> 1:1</w:t>
      </w:r>
      <w:r>
        <w:rPr>
          <w:rFonts w:cstheme="minorBidi" w:hint="eastAsia"/>
          <w:kern w:val="2"/>
        </w:rPr>
        <w:t>，即一个主节点对应一个从节点；然后，默认给我们分配好了每个主节点和对应从节点服务，以及</w:t>
      </w:r>
      <w:r>
        <w:rPr>
          <w:rFonts w:cstheme="minorBidi" w:hint="eastAsia"/>
          <w:kern w:val="2"/>
        </w:rPr>
        <w:t xml:space="preserve"> </w:t>
      </w:r>
      <w:proofErr w:type="spellStart"/>
      <w:r>
        <w:rPr>
          <w:rFonts w:cstheme="minorBidi" w:hint="eastAsia"/>
          <w:kern w:val="2"/>
        </w:rPr>
        <w:t>solt</w:t>
      </w:r>
      <w:proofErr w:type="spellEnd"/>
      <w:r>
        <w:rPr>
          <w:rFonts w:cstheme="minorBidi" w:hint="eastAsia"/>
          <w:kern w:val="2"/>
        </w:rPr>
        <w:t xml:space="preserve"> </w:t>
      </w:r>
      <w:r>
        <w:rPr>
          <w:rFonts w:cstheme="minorBidi" w:hint="eastAsia"/>
          <w:kern w:val="2"/>
        </w:rPr>
        <w:t>的大小，因为在</w:t>
      </w:r>
      <w:r>
        <w:rPr>
          <w:rFonts w:cstheme="minorBidi" w:hint="eastAsia"/>
          <w:kern w:val="2"/>
        </w:rPr>
        <w:t xml:space="preserve"> </w:t>
      </w:r>
      <w:proofErr w:type="spellStart"/>
      <w:r>
        <w:rPr>
          <w:rFonts w:cstheme="minorBidi" w:hint="eastAsia"/>
          <w:kern w:val="2"/>
        </w:rPr>
        <w:t>Redis</w:t>
      </w:r>
      <w:proofErr w:type="spellEnd"/>
      <w:r>
        <w:rPr>
          <w:rFonts w:cstheme="minorBidi" w:hint="eastAsia"/>
          <w:kern w:val="2"/>
        </w:rPr>
        <w:t xml:space="preserve"> </w:t>
      </w:r>
      <w:r>
        <w:rPr>
          <w:rFonts w:cstheme="minorBidi" w:hint="eastAsia"/>
          <w:kern w:val="2"/>
        </w:rPr>
        <w:t>集群中有且仅有</w:t>
      </w:r>
      <w:r>
        <w:rPr>
          <w:rFonts w:cstheme="minorBidi" w:hint="eastAsia"/>
          <w:kern w:val="2"/>
        </w:rPr>
        <w:t xml:space="preserve"> 16383 </w:t>
      </w:r>
      <w:proofErr w:type="gramStart"/>
      <w:r>
        <w:rPr>
          <w:rFonts w:cstheme="minorBidi" w:hint="eastAsia"/>
          <w:kern w:val="2"/>
        </w:rPr>
        <w:t>个</w:t>
      </w:r>
      <w:proofErr w:type="gramEnd"/>
      <w:r>
        <w:rPr>
          <w:rFonts w:cstheme="minorBidi" w:hint="eastAsia"/>
          <w:kern w:val="2"/>
        </w:rPr>
        <w:t xml:space="preserve"> </w:t>
      </w:r>
      <w:proofErr w:type="spellStart"/>
      <w:r>
        <w:rPr>
          <w:rFonts w:cstheme="minorBidi" w:hint="eastAsia"/>
          <w:kern w:val="2"/>
        </w:rPr>
        <w:t>solt</w:t>
      </w:r>
      <w:proofErr w:type="spellEnd"/>
      <w:r>
        <w:rPr>
          <w:rFonts w:cstheme="minorBidi" w:hint="eastAsia"/>
          <w:kern w:val="2"/>
        </w:rPr>
        <w:t xml:space="preserve"> </w:t>
      </w:r>
      <w:r>
        <w:rPr>
          <w:rFonts w:cstheme="minorBidi" w:hint="eastAsia"/>
          <w:kern w:val="2"/>
        </w:rPr>
        <w:t>，默认情况会给我们平均分配，当然你可以指定，后续的增减节点也可以重新分配。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M: </w:t>
      </w:r>
      <w:r>
        <w:rPr>
          <w:rFonts w:cstheme="minorBidi"/>
          <w:color w:val="FF0000"/>
          <w:kern w:val="2"/>
        </w:rPr>
        <w:t>995ecce2ae144561a6c778b044f3bd1c0ba28e3c</w:t>
      </w:r>
      <w:r>
        <w:rPr>
          <w:rFonts w:cstheme="minorBidi"/>
          <w:kern w:val="2"/>
        </w:rPr>
        <w:t xml:space="preserve"> 192.168.20.199:9001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   slots:0-5460 (5461 slots) master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   1 additional replica(s)</w:t>
      </w:r>
      <w:r>
        <w:rPr>
          <w:rFonts w:cstheme="minorBidi" w:hint="eastAsia"/>
          <w:kern w:val="2"/>
        </w:rPr>
        <w:t>为主节点</w:t>
      </w:r>
      <w:r>
        <w:rPr>
          <w:rFonts w:cstheme="minorBidi" w:hint="eastAsia"/>
          <w:kern w:val="2"/>
        </w:rPr>
        <w:t>Id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S:</w:t>
      </w:r>
      <w:r>
        <w:rPr>
          <w:rFonts w:cstheme="minorBidi"/>
          <w:color w:val="FF0000"/>
          <w:kern w:val="2"/>
        </w:rPr>
        <w:t>48a01820c422762cd4d52af96fdc78b399cae</w:t>
      </w:r>
      <w:proofErr w:type="gramStart"/>
      <w:r>
        <w:rPr>
          <w:rFonts w:cstheme="minorBidi"/>
          <w:color w:val="FF0000"/>
          <w:kern w:val="2"/>
        </w:rPr>
        <w:t>448</w:t>
      </w:r>
      <w:r>
        <w:rPr>
          <w:rFonts w:cstheme="minorBidi" w:hint="eastAsia"/>
          <w:kern w:val="2"/>
        </w:rPr>
        <w:t xml:space="preserve"> </w:t>
      </w:r>
      <w:r>
        <w:rPr>
          <w:rFonts w:cstheme="minorBidi"/>
          <w:kern w:val="2"/>
        </w:rPr>
        <w:t xml:space="preserve"> 192.168.20.199</w:t>
      </w:r>
      <w:proofErr w:type="gramEnd"/>
      <w:r>
        <w:rPr>
          <w:rFonts w:cstheme="minorBidi"/>
          <w:kern w:val="2"/>
        </w:rPr>
        <w:t>:9004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   slots: (0 slots) slave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 xml:space="preserve">  </w:t>
      </w:r>
      <w:r>
        <w:rPr>
          <w:rFonts w:cstheme="minorBidi"/>
          <w:color w:val="FF0000"/>
          <w:kern w:val="2"/>
        </w:rPr>
        <w:t xml:space="preserve"> replicates 995ecce2ae144561a6c778b044f3bd1c0ba28e3c</w:t>
      </w:r>
      <w:r>
        <w:rPr>
          <w:rFonts w:cstheme="minorBidi" w:hint="eastAsia"/>
          <w:color w:val="FF0000"/>
          <w:kern w:val="2"/>
        </w:rPr>
        <w:t> </w:t>
      </w:r>
      <w:r>
        <w:rPr>
          <w:rFonts w:cstheme="minorBidi" w:hint="eastAsia"/>
          <w:kern w:val="2"/>
        </w:rPr>
        <w:t>从节点下对应主节点</w:t>
      </w:r>
      <w:r>
        <w:rPr>
          <w:rFonts w:cstheme="minorBidi" w:hint="eastAsia"/>
          <w:kern w:val="2"/>
        </w:rPr>
        <w:t>Id</w:t>
      </w:r>
    </w:p>
    <w:p w:rsidR="00B53294" w:rsidRDefault="008D1CCC">
      <w:pPr>
        <w:pStyle w:val="a3"/>
        <w:widowControl/>
        <w:shd w:val="clear" w:color="auto" w:fill="FFFFFF"/>
        <w:spacing w:before="150" w:beforeAutospacing="0" w:after="150" w:afterAutospacing="0" w:line="420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>目前来看，</w:t>
      </w:r>
      <w:r>
        <w:rPr>
          <w:rFonts w:cstheme="minorBidi"/>
          <w:kern w:val="2"/>
        </w:rPr>
        <w:t>9001-9003</w:t>
      </w:r>
      <w:r>
        <w:rPr>
          <w:rFonts w:cstheme="minorBidi" w:hint="eastAsia"/>
          <w:kern w:val="2"/>
        </w:rPr>
        <w:t> </w:t>
      </w:r>
      <w:r>
        <w:rPr>
          <w:rFonts w:cstheme="minorBidi" w:hint="eastAsia"/>
          <w:kern w:val="2"/>
        </w:rPr>
        <w:t>为主节点，</w:t>
      </w:r>
      <w:r>
        <w:rPr>
          <w:rFonts w:cstheme="minorBidi"/>
          <w:kern w:val="2"/>
        </w:rPr>
        <w:t>9004-9006</w:t>
      </w:r>
      <w:r>
        <w:rPr>
          <w:rFonts w:cstheme="minorBidi" w:hint="eastAsia"/>
          <w:kern w:val="2"/>
        </w:rPr>
        <w:t> </w:t>
      </w:r>
      <w:r>
        <w:rPr>
          <w:rFonts w:cstheme="minorBidi" w:hint="eastAsia"/>
          <w:kern w:val="2"/>
        </w:rPr>
        <w:t>为从节点，并向你确认是否同意这么配置。输入</w:t>
      </w:r>
      <w:r>
        <w:rPr>
          <w:rFonts w:cstheme="minorBidi" w:hint="eastAsia"/>
          <w:kern w:val="2"/>
        </w:rPr>
        <w:t> </w:t>
      </w:r>
      <w:r>
        <w:rPr>
          <w:rFonts w:cstheme="minorBidi"/>
          <w:kern w:val="2"/>
        </w:rPr>
        <w:t>yes</w:t>
      </w:r>
      <w:r>
        <w:rPr>
          <w:rFonts w:cstheme="minorBidi" w:hint="eastAsia"/>
          <w:kern w:val="2"/>
        </w:rPr>
        <w:t> </w:t>
      </w:r>
      <w:r>
        <w:rPr>
          <w:rFonts w:cstheme="minorBidi" w:hint="eastAsia"/>
          <w:kern w:val="2"/>
        </w:rPr>
        <w:t>后，会开始集群创建。</w:t>
      </w:r>
    </w:p>
    <w:p w:rsidR="00B53294" w:rsidRDefault="00B53294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</w:p>
    <w:p w:rsidR="00B53294" w:rsidRDefault="008D1CCC">
      <w:pPr>
        <w:rPr>
          <w:sz w:val="24"/>
        </w:rPr>
      </w:pPr>
      <w:r>
        <w:rPr>
          <w:rFonts w:hint="eastAsia"/>
          <w:sz w:val="24"/>
        </w:rPr>
        <w:t>如果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设置有密码，上一步会报错</w:t>
      </w:r>
    </w:p>
    <w:p w:rsidR="00B53294" w:rsidRDefault="008D1CCC">
      <w:r>
        <w:rPr>
          <w:noProof/>
        </w:rPr>
        <w:drawing>
          <wp:inline distT="0" distB="0" distL="114300" distR="114300">
            <wp:extent cx="4495165" cy="228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8D1CCC">
      <w:r>
        <w:rPr>
          <w:rFonts w:hint="eastAsia"/>
        </w:rPr>
        <w:t>关闭上述的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注释掉</w:t>
      </w:r>
      <w:proofErr w:type="spellStart"/>
      <w:r>
        <w:rPr>
          <w:rFonts w:hint="eastAsia"/>
        </w:rPr>
        <w:t>requirepass</w:t>
      </w:r>
      <w:proofErr w:type="spellEnd"/>
      <w:r>
        <w:rPr>
          <w:rFonts w:hint="eastAsia"/>
        </w:rPr>
        <w:t>，然后重新启动</w:t>
      </w:r>
      <w:r>
        <w:rPr>
          <w:rFonts w:hint="eastAsia"/>
        </w:rPr>
        <w:t>6</w:t>
      </w:r>
      <w:r>
        <w:rPr>
          <w:rFonts w:hint="eastAsia"/>
        </w:rPr>
        <w:t>个实例。</w:t>
      </w:r>
    </w:p>
    <w:p w:rsidR="00B53294" w:rsidRDefault="008D1CCC">
      <w:r>
        <w:rPr>
          <w:rFonts w:hint="eastAsia"/>
        </w:rPr>
        <w:t>再次运行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redis-trib.rb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create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--replicas 1 192.168.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:9001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:9002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:9003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:9004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:9005 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:9006</w:t>
      </w:r>
    </w:p>
    <w:p w:rsidR="00B53294" w:rsidRDefault="008D1CCC">
      <w:r>
        <w:rPr>
          <w:rFonts w:hint="eastAsia"/>
        </w:rPr>
        <w:t>看到下图的提示，就代表集群启动成功了。</w:t>
      </w:r>
    </w:p>
    <w:p w:rsidR="00B53294" w:rsidRDefault="008D1CCC">
      <w:r>
        <w:rPr>
          <w:noProof/>
        </w:rPr>
        <w:lastRenderedPageBreak/>
        <w:drawing>
          <wp:inline distT="0" distB="0" distL="114300" distR="114300">
            <wp:extent cx="5271770" cy="449008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8D1CCC">
      <w:pPr>
        <w:numPr>
          <w:ilvl w:val="0"/>
          <w:numId w:val="3"/>
        </w:numPr>
      </w:pPr>
      <w:r>
        <w:rPr>
          <w:rFonts w:hint="eastAsia"/>
        </w:rPr>
        <w:t>测试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redis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-cli -c -h 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>192.168.</w:t>
      </w: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20.199</w:t>
      </w:r>
      <w: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  <w:t xml:space="preserve"> -p 9001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cluster info 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638040" cy="15144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cluster nodes</w:t>
      </w:r>
    </w:p>
    <w:p w:rsidR="00B53294" w:rsidRDefault="008D1CCC">
      <w:r>
        <w:rPr>
          <w:noProof/>
        </w:rPr>
        <w:drawing>
          <wp:inline distT="0" distB="0" distL="114300" distR="114300">
            <wp:extent cx="5265420" cy="432435"/>
            <wp:effectExtent l="0" t="0" r="1143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B53294"/>
    <w:p w:rsidR="00B53294" w:rsidRDefault="008D1CCC">
      <w:r>
        <w:rPr>
          <w:rFonts w:hint="eastAsia"/>
        </w:rPr>
        <w:t>通过命令，可以详细的看出集群信息和各个节点状态，主从信息以及连接数、</w:t>
      </w:r>
      <w:proofErr w:type="gramStart"/>
      <w:r>
        <w:rPr>
          <w:rFonts w:hint="eastAsia"/>
        </w:rPr>
        <w:t>槽信息</w:t>
      </w:r>
      <w:proofErr w:type="gramEnd"/>
      <w:r>
        <w:rPr>
          <w:rFonts w:hint="eastAsia"/>
        </w:rPr>
        <w:t>等。</w:t>
      </w:r>
    </w:p>
    <w:p w:rsidR="00B53294" w:rsidRDefault="008D1CCC">
      <w:r>
        <w:rPr>
          <w:rFonts w:hint="eastAsia"/>
        </w:rPr>
        <w:t>存储一些数据测试：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>
        <w:rPr>
          <w:rFonts w:hint="eastAsia"/>
        </w:rPr>
        <w:t>你会发现，当我们</w:t>
      </w:r>
      <w:r>
        <w:rPr>
          <w:rFonts w:hint="eastAsia"/>
        </w:rPr>
        <w:t> set pp 111 </w:t>
      </w:r>
      <w:r>
        <w:rPr>
          <w:rFonts w:hint="eastAsia"/>
        </w:rPr>
        <w:t>时，出现了</w:t>
      </w:r>
      <w:r>
        <w:rPr>
          <w:rFonts w:hint="eastAsia"/>
        </w:rPr>
        <w:t> </w:t>
      </w:r>
      <w:r>
        <w:t>Redirected to slot</w:t>
      </w:r>
      <w:r>
        <w:rPr>
          <w:rFonts w:hint="eastAsia"/>
        </w:rPr>
        <w:t> </w:t>
      </w:r>
      <w:r>
        <w:rPr>
          <w:rFonts w:hint="eastAsia"/>
        </w:rPr>
        <w:t>信息并自动连接到了</w:t>
      </w:r>
      <w:r>
        <w:t>900</w:t>
      </w:r>
      <w:r>
        <w:rPr>
          <w:rFonts w:hint="eastAsia"/>
        </w:rPr>
        <w:t>3</w:t>
      </w:r>
      <w:r>
        <w:rPr>
          <w:rFonts w:hint="eastAsia"/>
        </w:rPr>
        <w:t>节点。这也是集群的一个数据分配特性。</w:t>
      </w:r>
    </w:p>
    <w:p w:rsidR="00B53294" w:rsidRDefault="00B53294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</w:p>
    <w:p w:rsidR="00B53294" w:rsidRDefault="008D1CCC">
      <w:pPr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4310" cy="565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3294" w:rsidRDefault="008D1CCC">
      <w:pPr>
        <w:numPr>
          <w:ilvl w:val="0"/>
          <w:numId w:val="3"/>
        </w:numPr>
      </w:pPr>
      <w:r>
        <w:rPr>
          <w:rFonts w:hint="eastAsia"/>
        </w:rPr>
        <w:t>常用集群命令</w:t>
      </w:r>
    </w:p>
    <w:p w:rsidR="00B53294" w:rsidRDefault="008D1CCC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2F4F4F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集群 </w:t>
      </w:r>
    </w:p>
    <w:p w:rsidR="00B53294" w:rsidRDefault="008D1CCC">
      <w:r>
        <w:t xml:space="preserve">CLUSTER INFO </w:t>
      </w:r>
      <w:r>
        <w:t>打印集群的信息</w:t>
      </w:r>
      <w:r>
        <w:t> </w:t>
      </w:r>
    </w:p>
    <w:p w:rsidR="00B53294" w:rsidRDefault="008D1CCC">
      <w:r>
        <w:t xml:space="preserve">CLUSTER NODES </w:t>
      </w:r>
      <w:r>
        <w:t>列出集群当前已知的所有节点（</w:t>
      </w:r>
      <w:r>
        <w:t>node</w:t>
      </w:r>
      <w:r>
        <w:t>），以及这些节点的相关信息。</w:t>
      </w:r>
      <w:r>
        <w:t> </w:t>
      </w:r>
    </w:p>
    <w:p w:rsidR="00B53294" w:rsidRDefault="008D1CCC">
      <w:pPr>
        <w:widowControl/>
        <w:shd w:val="clear" w:color="auto" w:fill="F4F4F4"/>
        <w:spacing w:line="378" w:lineRule="atLeast"/>
        <w:jc w:val="left"/>
        <w:textAlignment w:val="baseline"/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节点 </w:t>
      </w:r>
    </w:p>
    <w:p w:rsidR="00B53294" w:rsidRDefault="008D1CCC">
      <w:r>
        <w:t>CLUSTER MEET &lt;</w:t>
      </w:r>
      <w:proofErr w:type="spellStart"/>
      <w:r>
        <w:t>ip</w:t>
      </w:r>
      <w:proofErr w:type="spellEnd"/>
      <w:r>
        <w:t xml:space="preserve">&gt; &lt;port&gt; </w:t>
      </w:r>
      <w:r>
        <w:t>将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t>和</w:t>
      </w:r>
      <w:r>
        <w:t xml:space="preserve"> port </w:t>
      </w:r>
      <w:r>
        <w:t>所指定的节点添加到集群当中，让它成为集群的一份子。</w:t>
      </w:r>
      <w:r>
        <w:t> </w:t>
      </w:r>
    </w:p>
    <w:p w:rsidR="00B53294" w:rsidRDefault="008D1CCC">
      <w:r>
        <w:t>CLUSTER FORGET &lt;</w:t>
      </w:r>
      <w:proofErr w:type="spellStart"/>
      <w:r>
        <w:t>node_id</w:t>
      </w:r>
      <w:proofErr w:type="spellEnd"/>
      <w:r>
        <w:t xml:space="preserve">&gt; </w:t>
      </w:r>
      <w:r>
        <w:t>从集群中移除</w:t>
      </w:r>
      <w:r>
        <w:t xml:space="preserve"> </w:t>
      </w:r>
      <w:proofErr w:type="spellStart"/>
      <w:r>
        <w:t>node_id</w:t>
      </w:r>
      <w:proofErr w:type="spellEnd"/>
      <w:r>
        <w:t xml:space="preserve"> </w:t>
      </w:r>
      <w:r>
        <w:t>指定的节点。</w:t>
      </w:r>
      <w:r>
        <w:t> </w:t>
      </w:r>
    </w:p>
    <w:p w:rsidR="00B53294" w:rsidRDefault="008D1CCC">
      <w:r>
        <w:t>CLUSTER REPLICATE &lt;</w:t>
      </w:r>
      <w:proofErr w:type="spellStart"/>
      <w:r>
        <w:t>node_id</w:t>
      </w:r>
      <w:proofErr w:type="spellEnd"/>
      <w:r>
        <w:t xml:space="preserve">&gt; </w:t>
      </w:r>
      <w:r>
        <w:t>将当前节点设置为</w:t>
      </w:r>
      <w:r>
        <w:t xml:space="preserve"> </w:t>
      </w:r>
      <w:proofErr w:type="spellStart"/>
      <w:r>
        <w:t>node_id</w:t>
      </w:r>
      <w:proofErr w:type="spellEnd"/>
      <w:r>
        <w:t xml:space="preserve"> </w:t>
      </w:r>
      <w:r>
        <w:t>指定的节点的从节点。</w:t>
      </w:r>
      <w:r>
        <w:t> </w:t>
      </w:r>
    </w:p>
    <w:p w:rsidR="00B53294" w:rsidRDefault="008D1CCC">
      <w:r>
        <w:t xml:space="preserve">CLUSTER SAVECONFIG </w:t>
      </w:r>
      <w:r>
        <w:t>将节点的配置文件保存到硬盘里面。</w:t>
      </w:r>
      <w:r>
        <w:t> </w:t>
      </w:r>
    </w:p>
    <w:p w:rsidR="00B53294" w:rsidRDefault="008D1CCC">
      <w:pPr>
        <w:widowControl/>
        <w:shd w:val="clear" w:color="auto" w:fill="F4F4F4"/>
        <w:spacing w:line="378" w:lineRule="atLeast"/>
        <w:jc w:val="left"/>
        <w:textAlignment w:val="baseline"/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槽(slot) </w:t>
      </w:r>
    </w:p>
    <w:p w:rsidR="00B53294" w:rsidRDefault="008D1CCC">
      <w:r>
        <w:t xml:space="preserve">CLUSTER ADDSLOTS &lt;slot&gt; [slot ...] </w:t>
      </w:r>
      <w:r>
        <w:t>将一个或多个槽（</w:t>
      </w:r>
      <w:r>
        <w:t>slot</w:t>
      </w:r>
      <w:r>
        <w:t>）指派（</w:t>
      </w:r>
      <w:r>
        <w:t>assign</w:t>
      </w:r>
      <w:r>
        <w:t>）给当前节点。</w:t>
      </w:r>
      <w:r>
        <w:t> </w:t>
      </w:r>
    </w:p>
    <w:p w:rsidR="00B53294" w:rsidRDefault="008D1CCC">
      <w:r>
        <w:t xml:space="preserve">CLUSTER DELSLOTS &lt;slot&gt; [slot ...] </w:t>
      </w:r>
      <w:r>
        <w:t>移除一个或多个槽对当前节点的指派。</w:t>
      </w:r>
      <w:r>
        <w:t> </w:t>
      </w:r>
    </w:p>
    <w:p w:rsidR="00B53294" w:rsidRDefault="008D1CCC">
      <w:r>
        <w:t xml:space="preserve">CLUSTER FLUSHSLOTS </w:t>
      </w:r>
      <w:r>
        <w:t>移除指派给当前节点的所有槽，让当前节点变成一个没有指派任何槽的节点。</w:t>
      </w:r>
      <w:r>
        <w:t> </w:t>
      </w:r>
    </w:p>
    <w:p w:rsidR="00B53294" w:rsidRDefault="008D1CCC">
      <w:r>
        <w:t>CLUSTER SETSLOT &lt;slot&gt; NODE &lt;</w:t>
      </w:r>
      <w:proofErr w:type="spellStart"/>
      <w:r>
        <w:t>node_id</w:t>
      </w:r>
      <w:proofErr w:type="spellEnd"/>
      <w:r>
        <w:t xml:space="preserve">&gt; </w:t>
      </w:r>
      <w:r>
        <w:t>将槽</w:t>
      </w:r>
      <w:r>
        <w:t xml:space="preserve"> slot </w:t>
      </w:r>
      <w:r>
        <w:t>指派给</w:t>
      </w:r>
      <w:r>
        <w:t xml:space="preserve"> </w:t>
      </w:r>
      <w:proofErr w:type="spellStart"/>
      <w:r>
        <w:t>node_id</w:t>
      </w:r>
      <w:proofErr w:type="spellEnd"/>
      <w:r>
        <w:t xml:space="preserve"> </w:t>
      </w:r>
      <w:r>
        <w:t>指定的节点，如果</w:t>
      </w:r>
      <w:proofErr w:type="gramStart"/>
      <w:r>
        <w:t>槽已经</w:t>
      </w:r>
      <w:proofErr w:type="gramEnd"/>
      <w:r>
        <w:t>指派给另一个节点，那么先让另一个节点删除该槽</w:t>
      </w:r>
      <w:r>
        <w:t>&gt;</w:t>
      </w:r>
      <w:r>
        <w:t>，然后再进行指派。</w:t>
      </w:r>
      <w:r>
        <w:t> </w:t>
      </w:r>
    </w:p>
    <w:p w:rsidR="00B53294" w:rsidRDefault="008D1CCC">
      <w:r>
        <w:t>CLUSTER SETSLOT &lt;slot&gt; MIGRATING &lt;</w:t>
      </w:r>
      <w:proofErr w:type="spellStart"/>
      <w:r>
        <w:t>node_id</w:t>
      </w:r>
      <w:proofErr w:type="spellEnd"/>
      <w:r>
        <w:t xml:space="preserve">&gt; </w:t>
      </w:r>
      <w:r>
        <w:t>将本节点的槽</w:t>
      </w:r>
      <w:r>
        <w:t xml:space="preserve"> slot </w:t>
      </w:r>
      <w:r>
        <w:t>迁移到</w:t>
      </w:r>
      <w:r>
        <w:t xml:space="preserve"> </w:t>
      </w:r>
      <w:proofErr w:type="spellStart"/>
      <w:r>
        <w:t>node_id</w:t>
      </w:r>
      <w:proofErr w:type="spellEnd"/>
      <w:r>
        <w:t xml:space="preserve"> </w:t>
      </w:r>
      <w:r>
        <w:t>指定的节点中。</w:t>
      </w:r>
      <w:r>
        <w:t> </w:t>
      </w:r>
    </w:p>
    <w:p w:rsidR="00B53294" w:rsidRDefault="008D1CCC">
      <w:r>
        <w:t>CLUSTER SETSLOT &lt;slot&gt; IMPORTING &lt;</w:t>
      </w:r>
      <w:proofErr w:type="spellStart"/>
      <w:r>
        <w:t>node_id</w:t>
      </w:r>
      <w:proofErr w:type="spellEnd"/>
      <w:r>
        <w:t xml:space="preserve">&gt; </w:t>
      </w:r>
      <w:r>
        <w:t>从</w:t>
      </w:r>
      <w:r>
        <w:t xml:space="preserve"> </w:t>
      </w:r>
      <w:proofErr w:type="spellStart"/>
      <w:r>
        <w:t>node_id</w:t>
      </w:r>
      <w:proofErr w:type="spellEnd"/>
      <w:r>
        <w:t xml:space="preserve"> </w:t>
      </w:r>
      <w:r>
        <w:t>指定的节点中导入槽</w:t>
      </w:r>
      <w:r>
        <w:t xml:space="preserve"> slot </w:t>
      </w:r>
      <w:r>
        <w:t>到本节点。</w:t>
      </w:r>
      <w:r>
        <w:t> </w:t>
      </w:r>
    </w:p>
    <w:p w:rsidR="00B53294" w:rsidRDefault="008D1CCC">
      <w:r>
        <w:t xml:space="preserve">CLUSTER SETSLOT &lt;slot&gt; STABLE </w:t>
      </w:r>
      <w:r>
        <w:t>取消对槽</w:t>
      </w:r>
      <w:r>
        <w:t xml:space="preserve"> slot </w:t>
      </w:r>
      <w:r>
        <w:t>的导入（</w:t>
      </w:r>
      <w:r>
        <w:t>import</w:t>
      </w:r>
      <w:r>
        <w:t>）或者迁移（</w:t>
      </w:r>
      <w:r>
        <w:t>migrate</w:t>
      </w:r>
      <w:r>
        <w:t>）。</w:t>
      </w:r>
      <w:r>
        <w:t> </w:t>
      </w:r>
    </w:p>
    <w:p w:rsidR="00B53294" w:rsidRDefault="008D1CCC">
      <w:pPr>
        <w:widowControl/>
        <w:shd w:val="clear" w:color="auto" w:fill="F4F4F4"/>
        <w:spacing w:line="378" w:lineRule="atLeast"/>
        <w:jc w:val="left"/>
        <w:textAlignment w:val="baseline"/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键 </w:t>
      </w:r>
    </w:p>
    <w:p w:rsidR="00B53294" w:rsidRDefault="008D1CCC">
      <w:r>
        <w:t xml:space="preserve">CLUSTER </w:t>
      </w:r>
      <w:r>
        <w:rPr>
          <w:rFonts w:hint="eastAsia"/>
        </w:rPr>
        <w:t xml:space="preserve"> </w:t>
      </w:r>
      <w:r>
        <w:t xml:space="preserve">KEYSLOT </w:t>
      </w:r>
      <w:r>
        <w:rPr>
          <w:rFonts w:hint="eastAsia"/>
        </w:rPr>
        <w:t xml:space="preserve"> </w:t>
      </w:r>
      <w:r>
        <w:t xml:space="preserve">&lt;key&gt; </w:t>
      </w:r>
      <w:r>
        <w:t>计算键</w:t>
      </w:r>
      <w:r>
        <w:t xml:space="preserve"> key </w:t>
      </w:r>
      <w:r>
        <w:t>应该被放置在哪个槽上。</w:t>
      </w:r>
      <w:r>
        <w:t> </w:t>
      </w:r>
    </w:p>
    <w:p w:rsidR="00B53294" w:rsidRDefault="008D1CCC">
      <w:bookmarkStart w:id="4" w:name="OLE_LINK2"/>
      <w:r>
        <w:t xml:space="preserve">CLUSTER </w:t>
      </w:r>
      <w:r>
        <w:rPr>
          <w:rFonts w:hint="eastAsia"/>
        </w:rPr>
        <w:t xml:space="preserve"> </w:t>
      </w:r>
      <w:r>
        <w:t>COUNTKEYSINSLOT</w:t>
      </w:r>
      <w:bookmarkEnd w:id="4"/>
      <w:r>
        <w:t xml:space="preserve"> </w:t>
      </w:r>
      <w:r>
        <w:rPr>
          <w:rFonts w:hint="eastAsia"/>
        </w:rPr>
        <w:t xml:space="preserve"> </w:t>
      </w:r>
      <w:r>
        <w:t xml:space="preserve">&lt;slot&gt; </w:t>
      </w:r>
      <w:r>
        <w:t>返回槽</w:t>
      </w:r>
      <w:r>
        <w:t xml:space="preserve"> slot </w:t>
      </w:r>
      <w:r>
        <w:t>目前包含的键值对数量。</w:t>
      </w:r>
      <w:r>
        <w:t> </w:t>
      </w:r>
    </w:p>
    <w:p w:rsidR="00B53294" w:rsidRDefault="008D1CCC">
      <w:r>
        <w:t xml:space="preserve">CLUSTER </w:t>
      </w:r>
      <w:r>
        <w:rPr>
          <w:rFonts w:hint="eastAsia"/>
        </w:rPr>
        <w:t xml:space="preserve"> </w:t>
      </w:r>
      <w:r>
        <w:t>GETKEYSINSLOT</w:t>
      </w:r>
      <w:r>
        <w:rPr>
          <w:rFonts w:hint="eastAsia"/>
        </w:rPr>
        <w:t xml:space="preserve"> </w:t>
      </w:r>
      <w:r>
        <w:t xml:space="preserve"> &lt;slot&gt; </w:t>
      </w:r>
      <w:r>
        <w:rPr>
          <w:rFonts w:hint="eastAsia"/>
        </w:rPr>
        <w:t xml:space="preserve"> </w:t>
      </w:r>
      <w:r>
        <w:t xml:space="preserve">&lt;count&gt; </w:t>
      </w:r>
      <w:r>
        <w:t>返回</w:t>
      </w:r>
      <w:r>
        <w:t xml:space="preserve"> count </w:t>
      </w:r>
      <w:proofErr w:type="gramStart"/>
      <w:r>
        <w:t>个</w:t>
      </w:r>
      <w:proofErr w:type="gramEnd"/>
      <w:r>
        <w:t xml:space="preserve"> slot </w:t>
      </w:r>
      <w:r>
        <w:t>槽中的键。</w:t>
      </w:r>
    </w:p>
    <w:p w:rsidR="00B53294" w:rsidRDefault="008D1CCC">
      <w:pPr>
        <w:numPr>
          <w:ilvl w:val="0"/>
          <w:numId w:val="3"/>
        </w:numPr>
      </w:pPr>
      <w:r>
        <w:rPr>
          <w:rFonts w:hint="eastAsia"/>
        </w:rPr>
        <w:t>给集群设置密码</w:t>
      </w:r>
    </w:p>
    <w:p w:rsidR="00B53294" w:rsidRDefault="008D1CCC">
      <w:r>
        <w:t>1</w:t>
      </w:r>
      <w:r>
        <w:rPr>
          <w:rFonts w:hint="eastAsia"/>
        </w:rPr>
        <w:t>、</w:t>
      </w:r>
      <w:r>
        <w:t>如果是使用</w:t>
      </w:r>
      <w:proofErr w:type="spellStart"/>
      <w:r>
        <w:t>redis-trib.rb</w:t>
      </w:r>
      <w:proofErr w:type="spellEnd"/>
      <w:r>
        <w:t>工具构建集群，集群构建完成前不要配置密码，集群构建完毕再通过</w:t>
      </w:r>
      <w:proofErr w:type="spellStart"/>
      <w:r>
        <w:t>config</w:t>
      </w:r>
      <w:proofErr w:type="spellEnd"/>
      <w:r>
        <w:t xml:space="preserve"> set + </w:t>
      </w:r>
      <w:proofErr w:type="spellStart"/>
      <w:r>
        <w:t>config</w:t>
      </w:r>
      <w:proofErr w:type="spellEnd"/>
      <w:r>
        <w:t xml:space="preserve"> rewrite</w:t>
      </w:r>
      <w:r>
        <w:t>命令逐个机器设置密码</w:t>
      </w:r>
    </w:p>
    <w:p w:rsidR="00B53294" w:rsidRDefault="008D1CCC">
      <w:r>
        <w:t>2</w:t>
      </w:r>
      <w:r>
        <w:rPr>
          <w:rFonts w:hint="eastAsia"/>
        </w:rPr>
        <w:t>、</w:t>
      </w:r>
      <w:r>
        <w:t>如果对集群设置密码，那么</w:t>
      </w:r>
      <w:proofErr w:type="spellStart"/>
      <w:r>
        <w:t>requirepass</w:t>
      </w:r>
      <w:proofErr w:type="spellEnd"/>
      <w:r>
        <w:t>和</w:t>
      </w:r>
      <w:proofErr w:type="spellStart"/>
      <w:r>
        <w:t>masterauth</w:t>
      </w:r>
      <w:proofErr w:type="spellEnd"/>
      <w:r>
        <w:t>都需要设置，否则发生主从切换时，就会遇到授权问题，可以模拟并观察日志</w:t>
      </w:r>
    </w:p>
    <w:p w:rsidR="00B53294" w:rsidRDefault="008D1CCC">
      <w:r>
        <w:t>3</w:t>
      </w:r>
      <w:r>
        <w:rPr>
          <w:rFonts w:hint="eastAsia"/>
        </w:rPr>
        <w:t>、</w:t>
      </w:r>
      <w:r>
        <w:t>各个节点的密码都必须一致，否则</w:t>
      </w:r>
      <w:r>
        <w:t>Redirected</w:t>
      </w:r>
      <w:r>
        <w:t>就会失败</w:t>
      </w:r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config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masterauth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abc</w:t>
      </w:r>
      <w:proofErr w:type="spellEnd"/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config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requirepass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abc</w:t>
      </w:r>
      <w:proofErr w:type="spellEnd"/>
    </w:p>
    <w:p w:rsidR="00B53294" w:rsidRDefault="008D1CCC">
      <w:pPr>
        <w:rPr>
          <w:rFonts w:ascii="Times New Roman" w:eastAsia="Helvetica" w:hAnsi="Times New Roman" w:cs="Times New Roman"/>
          <w:color w:val="333333"/>
          <w:sz w:val="24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>config</w:t>
      </w:r>
      <w:proofErr w:type="spellEnd"/>
      <w:r>
        <w:rPr>
          <w:rFonts w:ascii="Times New Roman" w:eastAsia="Helvetica" w:hAnsi="Times New Roman" w:cs="Times New Roman" w:hint="eastAsia"/>
          <w:color w:val="333333"/>
          <w:sz w:val="24"/>
          <w:shd w:val="clear" w:color="auto" w:fill="FFFFFF"/>
        </w:rPr>
        <w:t xml:space="preserve"> rewrite</w:t>
      </w:r>
    </w:p>
    <w:p w:rsidR="00B53294" w:rsidRDefault="00B53294"/>
    <w:p w:rsidR="00B53294" w:rsidRDefault="00B53294"/>
    <w:p w:rsidR="00B53294" w:rsidRDefault="008D1CCC">
      <w:pPr>
        <w:numPr>
          <w:ilvl w:val="0"/>
          <w:numId w:val="3"/>
        </w:numPr>
      </w:pPr>
      <w:r>
        <w:rPr>
          <w:rFonts w:hint="eastAsia"/>
        </w:rPr>
        <w:t>监控集群</w:t>
      </w:r>
      <w:r>
        <w:rPr>
          <w:rFonts w:hint="eastAsia"/>
        </w:rPr>
        <w:br/>
      </w:r>
    </w:p>
    <w:p w:rsidR="00B53294" w:rsidRDefault="008D1CCC">
      <w:r>
        <w:t>动态扩容、增加节点和减少节点，重新分配</w:t>
      </w:r>
      <w:proofErr w:type="gramStart"/>
      <w:r>
        <w:t>槽大小</w:t>
      </w:r>
      <w:proofErr w:type="gramEnd"/>
      <w:r>
        <w:t>等，当然，还有最重要的就是怎么和我们</w:t>
      </w:r>
      <w:r>
        <w:lastRenderedPageBreak/>
        <w:t>程序结合起来，以及如何更好的把</w:t>
      </w:r>
      <w:r>
        <w:t xml:space="preserve"> </w:t>
      </w:r>
      <w:proofErr w:type="spellStart"/>
      <w:r>
        <w:t>Redis</w:t>
      </w:r>
      <w:proofErr w:type="spellEnd"/>
      <w:r>
        <w:t xml:space="preserve"> </w:t>
      </w:r>
      <w:r>
        <w:t>缓存集群发挥出应有的效果，这些才是最重要的。</w:t>
      </w:r>
    </w:p>
    <w:sectPr w:rsidR="00B5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A46CD5"/>
    <w:multiLevelType w:val="singleLevel"/>
    <w:tmpl w:val="D9A46CD5"/>
    <w:lvl w:ilvl="0">
      <w:start w:val="8"/>
      <w:numFmt w:val="decimal"/>
      <w:suff w:val="nothing"/>
      <w:lvlText w:val="%1、"/>
      <w:lvlJc w:val="left"/>
    </w:lvl>
  </w:abstractNum>
  <w:abstractNum w:abstractNumId="1" w15:restartNumberingAfterBreak="0">
    <w:nsid w:val="EA6535C9"/>
    <w:multiLevelType w:val="singleLevel"/>
    <w:tmpl w:val="EA6535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D74A8B0"/>
    <w:multiLevelType w:val="singleLevel"/>
    <w:tmpl w:val="4D74A8B0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E64BA"/>
    <w:rsid w:val="000508EA"/>
    <w:rsid w:val="000D7562"/>
    <w:rsid w:val="00143265"/>
    <w:rsid w:val="001F77C7"/>
    <w:rsid w:val="00216216"/>
    <w:rsid w:val="002C4F20"/>
    <w:rsid w:val="002D76D9"/>
    <w:rsid w:val="0031072B"/>
    <w:rsid w:val="00393EE9"/>
    <w:rsid w:val="003D2825"/>
    <w:rsid w:val="003F2A03"/>
    <w:rsid w:val="00475FF3"/>
    <w:rsid w:val="00654788"/>
    <w:rsid w:val="00702746"/>
    <w:rsid w:val="007C3231"/>
    <w:rsid w:val="008D1CCC"/>
    <w:rsid w:val="008E21C6"/>
    <w:rsid w:val="009A6BBC"/>
    <w:rsid w:val="00AD7875"/>
    <w:rsid w:val="00B53294"/>
    <w:rsid w:val="00B95EC2"/>
    <w:rsid w:val="00BF3259"/>
    <w:rsid w:val="00DA08F2"/>
    <w:rsid w:val="00DA3A59"/>
    <w:rsid w:val="00E16E29"/>
    <w:rsid w:val="00F80E69"/>
    <w:rsid w:val="00FE620B"/>
    <w:rsid w:val="012B1B90"/>
    <w:rsid w:val="013E2093"/>
    <w:rsid w:val="01A138B9"/>
    <w:rsid w:val="01BA4D56"/>
    <w:rsid w:val="01BE0F75"/>
    <w:rsid w:val="01CD1C82"/>
    <w:rsid w:val="01CF6242"/>
    <w:rsid w:val="01D65CAB"/>
    <w:rsid w:val="01EB4960"/>
    <w:rsid w:val="0258381E"/>
    <w:rsid w:val="02700B87"/>
    <w:rsid w:val="02AC236C"/>
    <w:rsid w:val="02C062CA"/>
    <w:rsid w:val="02C63148"/>
    <w:rsid w:val="02D70F1F"/>
    <w:rsid w:val="038A070D"/>
    <w:rsid w:val="03CB5491"/>
    <w:rsid w:val="03E671B8"/>
    <w:rsid w:val="03EF2DFD"/>
    <w:rsid w:val="04316836"/>
    <w:rsid w:val="0444474E"/>
    <w:rsid w:val="045E1680"/>
    <w:rsid w:val="04797EC2"/>
    <w:rsid w:val="049E5D7C"/>
    <w:rsid w:val="04F02DB5"/>
    <w:rsid w:val="04F441F7"/>
    <w:rsid w:val="04FB705C"/>
    <w:rsid w:val="050D2DC9"/>
    <w:rsid w:val="051353C3"/>
    <w:rsid w:val="05187F7F"/>
    <w:rsid w:val="053C0F26"/>
    <w:rsid w:val="05656FED"/>
    <w:rsid w:val="056E7680"/>
    <w:rsid w:val="058F2E9D"/>
    <w:rsid w:val="05A66186"/>
    <w:rsid w:val="05B775F3"/>
    <w:rsid w:val="05C7483A"/>
    <w:rsid w:val="0609749F"/>
    <w:rsid w:val="061548A7"/>
    <w:rsid w:val="066D11F3"/>
    <w:rsid w:val="067822DD"/>
    <w:rsid w:val="06A223D1"/>
    <w:rsid w:val="06C808CE"/>
    <w:rsid w:val="06E67ACF"/>
    <w:rsid w:val="07001124"/>
    <w:rsid w:val="07252984"/>
    <w:rsid w:val="0737266B"/>
    <w:rsid w:val="073D2C07"/>
    <w:rsid w:val="07404AB8"/>
    <w:rsid w:val="07533449"/>
    <w:rsid w:val="07974A80"/>
    <w:rsid w:val="07A313D4"/>
    <w:rsid w:val="07CB32E9"/>
    <w:rsid w:val="08143136"/>
    <w:rsid w:val="083D18A7"/>
    <w:rsid w:val="08F73A24"/>
    <w:rsid w:val="09211853"/>
    <w:rsid w:val="092E573D"/>
    <w:rsid w:val="094367B8"/>
    <w:rsid w:val="09597CEE"/>
    <w:rsid w:val="095B6597"/>
    <w:rsid w:val="09857CE2"/>
    <w:rsid w:val="099733E0"/>
    <w:rsid w:val="09A50CA7"/>
    <w:rsid w:val="0A1D5ABE"/>
    <w:rsid w:val="0A8B6391"/>
    <w:rsid w:val="0AD61E4C"/>
    <w:rsid w:val="0AF301F8"/>
    <w:rsid w:val="0B051B62"/>
    <w:rsid w:val="0B0C2038"/>
    <w:rsid w:val="0B2B5600"/>
    <w:rsid w:val="0B6E0DD8"/>
    <w:rsid w:val="0B8008D0"/>
    <w:rsid w:val="0B8E0FE3"/>
    <w:rsid w:val="0BF54890"/>
    <w:rsid w:val="0C0E6593"/>
    <w:rsid w:val="0C886F3F"/>
    <w:rsid w:val="0C8E6846"/>
    <w:rsid w:val="0C914E9B"/>
    <w:rsid w:val="0C9871A5"/>
    <w:rsid w:val="0CD4417B"/>
    <w:rsid w:val="0D110960"/>
    <w:rsid w:val="0D261395"/>
    <w:rsid w:val="0D2B4997"/>
    <w:rsid w:val="0D715F50"/>
    <w:rsid w:val="0E2503EB"/>
    <w:rsid w:val="0E307F78"/>
    <w:rsid w:val="0E5011F6"/>
    <w:rsid w:val="0E747229"/>
    <w:rsid w:val="0EB11731"/>
    <w:rsid w:val="0EEF2622"/>
    <w:rsid w:val="0F085E25"/>
    <w:rsid w:val="0F193DFE"/>
    <w:rsid w:val="0F373CF9"/>
    <w:rsid w:val="0F461354"/>
    <w:rsid w:val="0F4905AA"/>
    <w:rsid w:val="0F5F6855"/>
    <w:rsid w:val="0F611186"/>
    <w:rsid w:val="0FCD05DA"/>
    <w:rsid w:val="0FD7289C"/>
    <w:rsid w:val="0FF37C78"/>
    <w:rsid w:val="10185FA5"/>
    <w:rsid w:val="10873C71"/>
    <w:rsid w:val="108C0620"/>
    <w:rsid w:val="10CC3984"/>
    <w:rsid w:val="10EA7722"/>
    <w:rsid w:val="11094383"/>
    <w:rsid w:val="111A5673"/>
    <w:rsid w:val="111B2F2C"/>
    <w:rsid w:val="117F6E47"/>
    <w:rsid w:val="11C30FC4"/>
    <w:rsid w:val="11F91A5B"/>
    <w:rsid w:val="121B32DF"/>
    <w:rsid w:val="121F0C7B"/>
    <w:rsid w:val="12873E9C"/>
    <w:rsid w:val="12FB268D"/>
    <w:rsid w:val="132D2041"/>
    <w:rsid w:val="13380F4A"/>
    <w:rsid w:val="13603795"/>
    <w:rsid w:val="13897113"/>
    <w:rsid w:val="140846FB"/>
    <w:rsid w:val="140B047B"/>
    <w:rsid w:val="14771787"/>
    <w:rsid w:val="14BB38C8"/>
    <w:rsid w:val="14C9648C"/>
    <w:rsid w:val="14D87221"/>
    <w:rsid w:val="15062317"/>
    <w:rsid w:val="15383684"/>
    <w:rsid w:val="154A4B73"/>
    <w:rsid w:val="155C4E8B"/>
    <w:rsid w:val="156219D9"/>
    <w:rsid w:val="157E2387"/>
    <w:rsid w:val="159F423F"/>
    <w:rsid w:val="15D65ECF"/>
    <w:rsid w:val="15D94F68"/>
    <w:rsid w:val="15FA77E0"/>
    <w:rsid w:val="15FC109A"/>
    <w:rsid w:val="160C5C28"/>
    <w:rsid w:val="16352649"/>
    <w:rsid w:val="163B72BE"/>
    <w:rsid w:val="16600075"/>
    <w:rsid w:val="16B274AB"/>
    <w:rsid w:val="16D37D08"/>
    <w:rsid w:val="172E6B54"/>
    <w:rsid w:val="17352B0C"/>
    <w:rsid w:val="174C2012"/>
    <w:rsid w:val="174E016E"/>
    <w:rsid w:val="174E3B30"/>
    <w:rsid w:val="177E25C2"/>
    <w:rsid w:val="17B12D7D"/>
    <w:rsid w:val="17B615A3"/>
    <w:rsid w:val="17F73238"/>
    <w:rsid w:val="18D030B9"/>
    <w:rsid w:val="18E33BBD"/>
    <w:rsid w:val="18FA621C"/>
    <w:rsid w:val="193B270A"/>
    <w:rsid w:val="193D4E76"/>
    <w:rsid w:val="19A7626D"/>
    <w:rsid w:val="19B04912"/>
    <w:rsid w:val="19BC4D84"/>
    <w:rsid w:val="19CE732E"/>
    <w:rsid w:val="19D949B7"/>
    <w:rsid w:val="1A0B4FD8"/>
    <w:rsid w:val="1A0E6F05"/>
    <w:rsid w:val="1A4174B0"/>
    <w:rsid w:val="1A57085D"/>
    <w:rsid w:val="1A6400B5"/>
    <w:rsid w:val="1A701D12"/>
    <w:rsid w:val="1A933BF5"/>
    <w:rsid w:val="1B301D5B"/>
    <w:rsid w:val="1B6B70EA"/>
    <w:rsid w:val="1BE00E05"/>
    <w:rsid w:val="1BE82B89"/>
    <w:rsid w:val="1C0D340F"/>
    <w:rsid w:val="1C29572F"/>
    <w:rsid w:val="1C497AE3"/>
    <w:rsid w:val="1C501889"/>
    <w:rsid w:val="1C863D68"/>
    <w:rsid w:val="1C9D6BE9"/>
    <w:rsid w:val="1DCD1C43"/>
    <w:rsid w:val="1E524618"/>
    <w:rsid w:val="1EE43DE2"/>
    <w:rsid w:val="1F8C64FE"/>
    <w:rsid w:val="1FAD10FB"/>
    <w:rsid w:val="1FF216FC"/>
    <w:rsid w:val="208061EC"/>
    <w:rsid w:val="2084383D"/>
    <w:rsid w:val="208D07C1"/>
    <w:rsid w:val="20A21772"/>
    <w:rsid w:val="20BB2351"/>
    <w:rsid w:val="20E7584D"/>
    <w:rsid w:val="20FE4D72"/>
    <w:rsid w:val="210D0336"/>
    <w:rsid w:val="211449D3"/>
    <w:rsid w:val="213A54C1"/>
    <w:rsid w:val="214473E8"/>
    <w:rsid w:val="21464B68"/>
    <w:rsid w:val="2160742A"/>
    <w:rsid w:val="2166312B"/>
    <w:rsid w:val="216B52C7"/>
    <w:rsid w:val="21B27EB1"/>
    <w:rsid w:val="21C74730"/>
    <w:rsid w:val="22097F21"/>
    <w:rsid w:val="220C25EB"/>
    <w:rsid w:val="22464A95"/>
    <w:rsid w:val="226A2B7C"/>
    <w:rsid w:val="22B37DAE"/>
    <w:rsid w:val="230907E6"/>
    <w:rsid w:val="23140A73"/>
    <w:rsid w:val="2321296F"/>
    <w:rsid w:val="23741FDB"/>
    <w:rsid w:val="23A85529"/>
    <w:rsid w:val="23E9680D"/>
    <w:rsid w:val="23F60FBD"/>
    <w:rsid w:val="23FA07EE"/>
    <w:rsid w:val="240B7074"/>
    <w:rsid w:val="243A092D"/>
    <w:rsid w:val="24D941A2"/>
    <w:rsid w:val="24E820AB"/>
    <w:rsid w:val="24FA68B0"/>
    <w:rsid w:val="24FD351E"/>
    <w:rsid w:val="25292C40"/>
    <w:rsid w:val="25344708"/>
    <w:rsid w:val="25526698"/>
    <w:rsid w:val="255D43F4"/>
    <w:rsid w:val="25B85CBA"/>
    <w:rsid w:val="25BD08EF"/>
    <w:rsid w:val="25F6561B"/>
    <w:rsid w:val="26143AE4"/>
    <w:rsid w:val="262169E1"/>
    <w:rsid w:val="2623717C"/>
    <w:rsid w:val="2629603D"/>
    <w:rsid w:val="26F976C1"/>
    <w:rsid w:val="270E64FD"/>
    <w:rsid w:val="273273D4"/>
    <w:rsid w:val="27A34E6B"/>
    <w:rsid w:val="27D62B1E"/>
    <w:rsid w:val="27E20471"/>
    <w:rsid w:val="28290A49"/>
    <w:rsid w:val="28C440FD"/>
    <w:rsid w:val="28E16E9B"/>
    <w:rsid w:val="28FE2FBC"/>
    <w:rsid w:val="293A2943"/>
    <w:rsid w:val="29A3666D"/>
    <w:rsid w:val="29A55214"/>
    <w:rsid w:val="29A955D6"/>
    <w:rsid w:val="29B6113E"/>
    <w:rsid w:val="29F41AF2"/>
    <w:rsid w:val="2A1252B4"/>
    <w:rsid w:val="2A177BEC"/>
    <w:rsid w:val="2A1B6751"/>
    <w:rsid w:val="2A2528B4"/>
    <w:rsid w:val="2A3E56FC"/>
    <w:rsid w:val="2A4B00F6"/>
    <w:rsid w:val="2ABB7D82"/>
    <w:rsid w:val="2AFE34BB"/>
    <w:rsid w:val="2B3C6B46"/>
    <w:rsid w:val="2B5518C5"/>
    <w:rsid w:val="2B58197B"/>
    <w:rsid w:val="2B662A6E"/>
    <w:rsid w:val="2B7060E6"/>
    <w:rsid w:val="2B872A92"/>
    <w:rsid w:val="2BA17D83"/>
    <w:rsid w:val="2BA42647"/>
    <w:rsid w:val="2BF718CA"/>
    <w:rsid w:val="2BFA1C39"/>
    <w:rsid w:val="2C5A1CB3"/>
    <w:rsid w:val="2C77087D"/>
    <w:rsid w:val="2C7C3767"/>
    <w:rsid w:val="2C924545"/>
    <w:rsid w:val="2CA149DD"/>
    <w:rsid w:val="2CC92DDE"/>
    <w:rsid w:val="2CCA1675"/>
    <w:rsid w:val="2CD86AD6"/>
    <w:rsid w:val="2D754472"/>
    <w:rsid w:val="2D846726"/>
    <w:rsid w:val="2D861ADF"/>
    <w:rsid w:val="2D916E91"/>
    <w:rsid w:val="2DB86C9A"/>
    <w:rsid w:val="2DD3026E"/>
    <w:rsid w:val="2E1E29A6"/>
    <w:rsid w:val="2E4D6110"/>
    <w:rsid w:val="2E54176A"/>
    <w:rsid w:val="2E590A45"/>
    <w:rsid w:val="2E6711C6"/>
    <w:rsid w:val="2E6F5105"/>
    <w:rsid w:val="2E782A5D"/>
    <w:rsid w:val="2F4C6057"/>
    <w:rsid w:val="2F814F5C"/>
    <w:rsid w:val="2FB43056"/>
    <w:rsid w:val="30010C7D"/>
    <w:rsid w:val="30017D28"/>
    <w:rsid w:val="30786F4B"/>
    <w:rsid w:val="308E40F2"/>
    <w:rsid w:val="31320C64"/>
    <w:rsid w:val="314351C2"/>
    <w:rsid w:val="31486691"/>
    <w:rsid w:val="31755D51"/>
    <w:rsid w:val="31B96448"/>
    <w:rsid w:val="31F270B0"/>
    <w:rsid w:val="32100F4D"/>
    <w:rsid w:val="32470602"/>
    <w:rsid w:val="325A4910"/>
    <w:rsid w:val="326474D5"/>
    <w:rsid w:val="32853682"/>
    <w:rsid w:val="32EF1398"/>
    <w:rsid w:val="32F43798"/>
    <w:rsid w:val="331778A0"/>
    <w:rsid w:val="332E4722"/>
    <w:rsid w:val="332F096F"/>
    <w:rsid w:val="335B1125"/>
    <w:rsid w:val="3361500B"/>
    <w:rsid w:val="33A54863"/>
    <w:rsid w:val="340055A5"/>
    <w:rsid w:val="34295745"/>
    <w:rsid w:val="34333590"/>
    <w:rsid w:val="345545E0"/>
    <w:rsid w:val="34596A0A"/>
    <w:rsid w:val="34DD2A6A"/>
    <w:rsid w:val="34E57D3F"/>
    <w:rsid w:val="35074DF7"/>
    <w:rsid w:val="35105536"/>
    <w:rsid w:val="351E0BF9"/>
    <w:rsid w:val="352E0C76"/>
    <w:rsid w:val="353F2027"/>
    <w:rsid w:val="35B16D78"/>
    <w:rsid w:val="35C40E1C"/>
    <w:rsid w:val="35D212A6"/>
    <w:rsid w:val="35F54F92"/>
    <w:rsid w:val="3603127E"/>
    <w:rsid w:val="36503EC5"/>
    <w:rsid w:val="365B0973"/>
    <w:rsid w:val="368806F9"/>
    <w:rsid w:val="37254ABF"/>
    <w:rsid w:val="373D2FBA"/>
    <w:rsid w:val="374451D5"/>
    <w:rsid w:val="379C4D61"/>
    <w:rsid w:val="37AA6DE8"/>
    <w:rsid w:val="37B02210"/>
    <w:rsid w:val="37D2668C"/>
    <w:rsid w:val="37DD4FAF"/>
    <w:rsid w:val="37FA69F9"/>
    <w:rsid w:val="380844B5"/>
    <w:rsid w:val="383C7BEA"/>
    <w:rsid w:val="386E7319"/>
    <w:rsid w:val="387430C3"/>
    <w:rsid w:val="38C538A8"/>
    <w:rsid w:val="38CB3AF4"/>
    <w:rsid w:val="39281173"/>
    <w:rsid w:val="393341FD"/>
    <w:rsid w:val="399B0787"/>
    <w:rsid w:val="399F01E4"/>
    <w:rsid w:val="39C177B2"/>
    <w:rsid w:val="3A130D23"/>
    <w:rsid w:val="3A537307"/>
    <w:rsid w:val="3A623B8E"/>
    <w:rsid w:val="3AE16B16"/>
    <w:rsid w:val="3B113000"/>
    <w:rsid w:val="3B3531A9"/>
    <w:rsid w:val="3B481A98"/>
    <w:rsid w:val="3B845099"/>
    <w:rsid w:val="3B8F145D"/>
    <w:rsid w:val="3BA92C81"/>
    <w:rsid w:val="3C4225CB"/>
    <w:rsid w:val="3C463E6D"/>
    <w:rsid w:val="3C8236A3"/>
    <w:rsid w:val="3C8B038B"/>
    <w:rsid w:val="3CEA1261"/>
    <w:rsid w:val="3CFF6E09"/>
    <w:rsid w:val="3D32574B"/>
    <w:rsid w:val="3D420133"/>
    <w:rsid w:val="3D466F83"/>
    <w:rsid w:val="3D7B1026"/>
    <w:rsid w:val="3DB6788B"/>
    <w:rsid w:val="3DEB0C5D"/>
    <w:rsid w:val="3DF93AC1"/>
    <w:rsid w:val="3E283A18"/>
    <w:rsid w:val="3E724664"/>
    <w:rsid w:val="3E736931"/>
    <w:rsid w:val="3E9E342A"/>
    <w:rsid w:val="3F22006F"/>
    <w:rsid w:val="3F4E28FF"/>
    <w:rsid w:val="3F5F7FD2"/>
    <w:rsid w:val="3F717262"/>
    <w:rsid w:val="3FCD7C08"/>
    <w:rsid w:val="3FD100AE"/>
    <w:rsid w:val="3FF77F7B"/>
    <w:rsid w:val="40A31E9C"/>
    <w:rsid w:val="40D14A72"/>
    <w:rsid w:val="41302B28"/>
    <w:rsid w:val="414251F6"/>
    <w:rsid w:val="414B059B"/>
    <w:rsid w:val="41805CF7"/>
    <w:rsid w:val="4181515C"/>
    <w:rsid w:val="41A156B8"/>
    <w:rsid w:val="41B630A7"/>
    <w:rsid w:val="41B909DD"/>
    <w:rsid w:val="41DA79C7"/>
    <w:rsid w:val="420B6B6C"/>
    <w:rsid w:val="421D1746"/>
    <w:rsid w:val="42724CC7"/>
    <w:rsid w:val="42A8399F"/>
    <w:rsid w:val="42D25E1D"/>
    <w:rsid w:val="42DE34A7"/>
    <w:rsid w:val="43185F94"/>
    <w:rsid w:val="431902AB"/>
    <w:rsid w:val="431E0A3F"/>
    <w:rsid w:val="433E39A3"/>
    <w:rsid w:val="437360E6"/>
    <w:rsid w:val="43F968F5"/>
    <w:rsid w:val="4401775A"/>
    <w:rsid w:val="4464494C"/>
    <w:rsid w:val="44680715"/>
    <w:rsid w:val="447C5900"/>
    <w:rsid w:val="451C2568"/>
    <w:rsid w:val="452C1458"/>
    <w:rsid w:val="45435F8D"/>
    <w:rsid w:val="458169AA"/>
    <w:rsid w:val="45CC5A54"/>
    <w:rsid w:val="46071029"/>
    <w:rsid w:val="464E28C3"/>
    <w:rsid w:val="46605280"/>
    <w:rsid w:val="468F27C5"/>
    <w:rsid w:val="46926700"/>
    <w:rsid w:val="46C568EF"/>
    <w:rsid w:val="46CA4EE2"/>
    <w:rsid w:val="46EF3F65"/>
    <w:rsid w:val="474E15BA"/>
    <w:rsid w:val="47847A16"/>
    <w:rsid w:val="48026729"/>
    <w:rsid w:val="48252B32"/>
    <w:rsid w:val="484300E8"/>
    <w:rsid w:val="485825A8"/>
    <w:rsid w:val="486A4415"/>
    <w:rsid w:val="48A674FB"/>
    <w:rsid w:val="48D35F09"/>
    <w:rsid w:val="48DD35FE"/>
    <w:rsid w:val="48ED726E"/>
    <w:rsid w:val="48EE3A2E"/>
    <w:rsid w:val="49196FF0"/>
    <w:rsid w:val="49395FDA"/>
    <w:rsid w:val="49516D9C"/>
    <w:rsid w:val="49591B76"/>
    <w:rsid w:val="49640493"/>
    <w:rsid w:val="498723C6"/>
    <w:rsid w:val="49A15CB3"/>
    <w:rsid w:val="49A43608"/>
    <w:rsid w:val="49B956C5"/>
    <w:rsid w:val="49E02156"/>
    <w:rsid w:val="49E974B9"/>
    <w:rsid w:val="49ED5599"/>
    <w:rsid w:val="49F64252"/>
    <w:rsid w:val="4A0D76AC"/>
    <w:rsid w:val="4A531373"/>
    <w:rsid w:val="4A5A19D0"/>
    <w:rsid w:val="4A5C3D5C"/>
    <w:rsid w:val="4A8F1688"/>
    <w:rsid w:val="4AA67CC0"/>
    <w:rsid w:val="4AB65A43"/>
    <w:rsid w:val="4AC01EC1"/>
    <w:rsid w:val="4AD4438D"/>
    <w:rsid w:val="4AE731B6"/>
    <w:rsid w:val="4AFE5A68"/>
    <w:rsid w:val="4AFF3D20"/>
    <w:rsid w:val="4B8D5427"/>
    <w:rsid w:val="4BA157B5"/>
    <w:rsid w:val="4BE84A6F"/>
    <w:rsid w:val="4BEC50B2"/>
    <w:rsid w:val="4C2A2ECE"/>
    <w:rsid w:val="4C470CA5"/>
    <w:rsid w:val="4C802BB5"/>
    <w:rsid w:val="4C92087C"/>
    <w:rsid w:val="4CDC783F"/>
    <w:rsid w:val="4CDF30E9"/>
    <w:rsid w:val="4D233C97"/>
    <w:rsid w:val="4D295BBC"/>
    <w:rsid w:val="4D2D3FCA"/>
    <w:rsid w:val="4E4F4CF8"/>
    <w:rsid w:val="4E521DBE"/>
    <w:rsid w:val="4E531D25"/>
    <w:rsid w:val="4E55735E"/>
    <w:rsid w:val="4E8E2636"/>
    <w:rsid w:val="4EDD329E"/>
    <w:rsid w:val="4EF06D81"/>
    <w:rsid w:val="4F0A003D"/>
    <w:rsid w:val="4F155463"/>
    <w:rsid w:val="4F2707ED"/>
    <w:rsid w:val="4F576B14"/>
    <w:rsid w:val="4F74624A"/>
    <w:rsid w:val="4F7D56EF"/>
    <w:rsid w:val="4FDD648A"/>
    <w:rsid w:val="4FFA5E4C"/>
    <w:rsid w:val="50002315"/>
    <w:rsid w:val="50301C24"/>
    <w:rsid w:val="5037405A"/>
    <w:rsid w:val="504B5882"/>
    <w:rsid w:val="50831D15"/>
    <w:rsid w:val="50E04F21"/>
    <w:rsid w:val="50F309D4"/>
    <w:rsid w:val="50FC44BB"/>
    <w:rsid w:val="51092DC5"/>
    <w:rsid w:val="514F6D1A"/>
    <w:rsid w:val="51660F44"/>
    <w:rsid w:val="51677E04"/>
    <w:rsid w:val="51FB4881"/>
    <w:rsid w:val="52355600"/>
    <w:rsid w:val="525725B8"/>
    <w:rsid w:val="52840DD9"/>
    <w:rsid w:val="52982F55"/>
    <w:rsid w:val="52BC0AD5"/>
    <w:rsid w:val="52EB4058"/>
    <w:rsid w:val="53181E70"/>
    <w:rsid w:val="53382951"/>
    <w:rsid w:val="53BA011B"/>
    <w:rsid w:val="53DB795C"/>
    <w:rsid w:val="540B38CB"/>
    <w:rsid w:val="540E2806"/>
    <w:rsid w:val="5410282E"/>
    <w:rsid w:val="54930183"/>
    <w:rsid w:val="54A83EF8"/>
    <w:rsid w:val="54D825F7"/>
    <w:rsid w:val="54E24828"/>
    <w:rsid w:val="551D4591"/>
    <w:rsid w:val="5590249D"/>
    <w:rsid w:val="559E7453"/>
    <w:rsid w:val="55A028E8"/>
    <w:rsid w:val="55CD6124"/>
    <w:rsid w:val="55E13C60"/>
    <w:rsid w:val="55E21000"/>
    <w:rsid w:val="55FB01FA"/>
    <w:rsid w:val="561C07EF"/>
    <w:rsid w:val="56235C5F"/>
    <w:rsid w:val="56A32374"/>
    <w:rsid w:val="56C61686"/>
    <w:rsid w:val="56CF7109"/>
    <w:rsid w:val="56EB6FDC"/>
    <w:rsid w:val="576F1696"/>
    <w:rsid w:val="578E56FE"/>
    <w:rsid w:val="57BA7CF6"/>
    <w:rsid w:val="57C64557"/>
    <w:rsid w:val="57EF32E8"/>
    <w:rsid w:val="58093612"/>
    <w:rsid w:val="581F49C9"/>
    <w:rsid w:val="5851101D"/>
    <w:rsid w:val="58595C58"/>
    <w:rsid w:val="586959DE"/>
    <w:rsid w:val="587C42C0"/>
    <w:rsid w:val="58964755"/>
    <w:rsid w:val="58CC4FE5"/>
    <w:rsid w:val="58DA4797"/>
    <w:rsid w:val="58E036B6"/>
    <w:rsid w:val="590A21E8"/>
    <w:rsid w:val="590D7A8C"/>
    <w:rsid w:val="5913608E"/>
    <w:rsid w:val="59270521"/>
    <w:rsid w:val="592A7A11"/>
    <w:rsid w:val="594569F1"/>
    <w:rsid w:val="59F47BEB"/>
    <w:rsid w:val="5A133EC6"/>
    <w:rsid w:val="5A1B11F2"/>
    <w:rsid w:val="5A2E1B1C"/>
    <w:rsid w:val="5A3C03BE"/>
    <w:rsid w:val="5A551FA1"/>
    <w:rsid w:val="5A5B10DA"/>
    <w:rsid w:val="5A712B53"/>
    <w:rsid w:val="5AAE3C05"/>
    <w:rsid w:val="5AAF5599"/>
    <w:rsid w:val="5AC40BAF"/>
    <w:rsid w:val="5AEF63F3"/>
    <w:rsid w:val="5AFF6E0F"/>
    <w:rsid w:val="5B3667C2"/>
    <w:rsid w:val="5B5025BF"/>
    <w:rsid w:val="5C0909E2"/>
    <w:rsid w:val="5C095CCF"/>
    <w:rsid w:val="5C0A34A5"/>
    <w:rsid w:val="5C1D534B"/>
    <w:rsid w:val="5C865675"/>
    <w:rsid w:val="5CE45F84"/>
    <w:rsid w:val="5D801916"/>
    <w:rsid w:val="5E131D30"/>
    <w:rsid w:val="5E445607"/>
    <w:rsid w:val="5E613C5F"/>
    <w:rsid w:val="5E6C65AE"/>
    <w:rsid w:val="5E936FB6"/>
    <w:rsid w:val="5EAF0CC7"/>
    <w:rsid w:val="5ED952B9"/>
    <w:rsid w:val="5F742DFB"/>
    <w:rsid w:val="5F743D88"/>
    <w:rsid w:val="5FD10190"/>
    <w:rsid w:val="5FE87E86"/>
    <w:rsid w:val="60524DBB"/>
    <w:rsid w:val="606D435D"/>
    <w:rsid w:val="60AB3879"/>
    <w:rsid w:val="60EC4757"/>
    <w:rsid w:val="619308A7"/>
    <w:rsid w:val="61A526A6"/>
    <w:rsid w:val="61AE1688"/>
    <w:rsid w:val="61CF7FC0"/>
    <w:rsid w:val="61E515D8"/>
    <w:rsid w:val="62076B9E"/>
    <w:rsid w:val="629B48CA"/>
    <w:rsid w:val="62AF3FBD"/>
    <w:rsid w:val="62BB57C4"/>
    <w:rsid w:val="62FE3047"/>
    <w:rsid w:val="62FE5473"/>
    <w:rsid w:val="630E19B6"/>
    <w:rsid w:val="63266282"/>
    <w:rsid w:val="63274440"/>
    <w:rsid w:val="63A56E08"/>
    <w:rsid w:val="63E23015"/>
    <w:rsid w:val="63F03009"/>
    <w:rsid w:val="63F357A8"/>
    <w:rsid w:val="647A6975"/>
    <w:rsid w:val="6482125B"/>
    <w:rsid w:val="64B9097B"/>
    <w:rsid w:val="64C93761"/>
    <w:rsid w:val="64FD26D1"/>
    <w:rsid w:val="6517765D"/>
    <w:rsid w:val="65262D7E"/>
    <w:rsid w:val="65620A13"/>
    <w:rsid w:val="656C0374"/>
    <w:rsid w:val="65C37353"/>
    <w:rsid w:val="65E139AC"/>
    <w:rsid w:val="66021E30"/>
    <w:rsid w:val="66206B17"/>
    <w:rsid w:val="66650F38"/>
    <w:rsid w:val="66B31057"/>
    <w:rsid w:val="66FC3427"/>
    <w:rsid w:val="67265BF9"/>
    <w:rsid w:val="67370FA0"/>
    <w:rsid w:val="674A7358"/>
    <w:rsid w:val="675B0144"/>
    <w:rsid w:val="678915B6"/>
    <w:rsid w:val="68164CDF"/>
    <w:rsid w:val="68195A96"/>
    <w:rsid w:val="68297F88"/>
    <w:rsid w:val="68620FAB"/>
    <w:rsid w:val="68757684"/>
    <w:rsid w:val="68833AA1"/>
    <w:rsid w:val="689B71A8"/>
    <w:rsid w:val="68F17414"/>
    <w:rsid w:val="69006B08"/>
    <w:rsid w:val="690E422D"/>
    <w:rsid w:val="696D2850"/>
    <w:rsid w:val="69BA7B9C"/>
    <w:rsid w:val="69BC15DE"/>
    <w:rsid w:val="69DA1731"/>
    <w:rsid w:val="69DF6D43"/>
    <w:rsid w:val="6A2F6D66"/>
    <w:rsid w:val="6A807A97"/>
    <w:rsid w:val="6AA3406B"/>
    <w:rsid w:val="6AAF6608"/>
    <w:rsid w:val="6B091B10"/>
    <w:rsid w:val="6B1A28B7"/>
    <w:rsid w:val="6B47627C"/>
    <w:rsid w:val="6B7F7C47"/>
    <w:rsid w:val="6BBF4493"/>
    <w:rsid w:val="6BFF1675"/>
    <w:rsid w:val="6C433E65"/>
    <w:rsid w:val="6C5D31D5"/>
    <w:rsid w:val="6C9C2C11"/>
    <w:rsid w:val="6CC74D1B"/>
    <w:rsid w:val="6CE72562"/>
    <w:rsid w:val="6D052F0F"/>
    <w:rsid w:val="6D377F19"/>
    <w:rsid w:val="6D535020"/>
    <w:rsid w:val="6D6F7C0B"/>
    <w:rsid w:val="6DA37BFB"/>
    <w:rsid w:val="6DAF0CD5"/>
    <w:rsid w:val="6E0D6D3C"/>
    <w:rsid w:val="6E42411B"/>
    <w:rsid w:val="6EE57F4A"/>
    <w:rsid w:val="6F4A550C"/>
    <w:rsid w:val="6F99647A"/>
    <w:rsid w:val="6FA17C18"/>
    <w:rsid w:val="6FE10600"/>
    <w:rsid w:val="70525CBE"/>
    <w:rsid w:val="70555C9B"/>
    <w:rsid w:val="70774984"/>
    <w:rsid w:val="70814585"/>
    <w:rsid w:val="71002225"/>
    <w:rsid w:val="710B7721"/>
    <w:rsid w:val="711907CA"/>
    <w:rsid w:val="71300C16"/>
    <w:rsid w:val="718617B9"/>
    <w:rsid w:val="71876FD7"/>
    <w:rsid w:val="71A00F9D"/>
    <w:rsid w:val="71B051DE"/>
    <w:rsid w:val="71E15123"/>
    <w:rsid w:val="7295674D"/>
    <w:rsid w:val="729A7672"/>
    <w:rsid w:val="72A615EC"/>
    <w:rsid w:val="72B717B8"/>
    <w:rsid w:val="72C86B4F"/>
    <w:rsid w:val="73A36F76"/>
    <w:rsid w:val="73CD535B"/>
    <w:rsid w:val="7491633A"/>
    <w:rsid w:val="749B099E"/>
    <w:rsid w:val="749C3C4B"/>
    <w:rsid w:val="74AB35CF"/>
    <w:rsid w:val="74C16449"/>
    <w:rsid w:val="74DC1909"/>
    <w:rsid w:val="75053062"/>
    <w:rsid w:val="75055B79"/>
    <w:rsid w:val="754A1AB5"/>
    <w:rsid w:val="754C0432"/>
    <w:rsid w:val="754D4765"/>
    <w:rsid w:val="7554259E"/>
    <w:rsid w:val="755B019B"/>
    <w:rsid w:val="756065B9"/>
    <w:rsid w:val="7561518F"/>
    <w:rsid w:val="75DB60B3"/>
    <w:rsid w:val="766B22E6"/>
    <w:rsid w:val="768C57EC"/>
    <w:rsid w:val="76912A50"/>
    <w:rsid w:val="76AC5F44"/>
    <w:rsid w:val="771E64BA"/>
    <w:rsid w:val="772C6D0E"/>
    <w:rsid w:val="774A568F"/>
    <w:rsid w:val="775245AE"/>
    <w:rsid w:val="77553851"/>
    <w:rsid w:val="776A4B86"/>
    <w:rsid w:val="776A52C9"/>
    <w:rsid w:val="777E07C1"/>
    <w:rsid w:val="78162509"/>
    <w:rsid w:val="782922A9"/>
    <w:rsid w:val="78405E3D"/>
    <w:rsid w:val="78470A6B"/>
    <w:rsid w:val="7863774E"/>
    <w:rsid w:val="788416A4"/>
    <w:rsid w:val="78A06849"/>
    <w:rsid w:val="78BA2B39"/>
    <w:rsid w:val="78D47ACD"/>
    <w:rsid w:val="79BA4CE5"/>
    <w:rsid w:val="79D7204D"/>
    <w:rsid w:val="79DE5F64"/>
    <w:rsid w:val="79F97A8A"/>
    <w:rsid w:val="7A002F12"/>
    <w:rsid w:val="7A1947F0"/>
    <w:rsid w:val="7A2961CB"/>
    <w:rsid w:val="7A37293A"/>
    <w:rsid w:val="7A3E5DD6"/>
    <w:rsid w:val="7A6822CB"/>
    <w:rsid w:val="7A8E433B"/>
    <w:rsid w:val="7A9577CA"/>
    <w:rsid w:val="7AAB7077"/>
    <w:rsid w:val="7B08585A"/>
    <w:rsid w:val="7B8403BD"/>
    <w:rsid w:val="7C856E0E"/>
    <w:rsid w:val="7C866150"/>
    <w:rsid w:val="7CBC6780"/>
    <w:rsid w:val="7CCE5C7F"/>
    <w:rsid w:val="7CD97584"/>
    <w:rsid w:val="7CF8341C"/>
    <w:rsid w:val="7D1F3D57"/>
    <w:rsid w:val="7D262A83"/>
    <w:rsid w:val="7D356AFA"/>
    <w:rsid w:val="7D4B4933"/>
    <w:rsid w:val="7DB04AFC"/>
    <w:rsid w:val="7DC15D09"/>
    <w:rsid w:val="7DE52FE5"/>
    <w:rsid w:val="7DED3883"/>
    <w:rsid w:val="7DF51003"/>
    <w:rsid w:val="7DFF1FE1"/>
    <w:rsid w:val="7E3D514C"/>
    <w:rsid w:val="7E824CAE"/>
    <w:rsid w:val="7E8F6B4A"/>
    <w:rsid w:val="7E9A6DCF"/>
    <w:rsid w:val="7EBC0453"/>
    <w:rsid w:val="7ED20F86"/>
    <w:rsid w:val="7F4D2D56"/>
    <w:rsid w:val="7F4E66CD"/>
    <w:rsid w:val="7FA66EB7"/>
    <w:rsid w:val="7FAC75D9"/>
    <w:rsid w:val="7FF8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A524E"/>
  <w15:docId w15:val="{DEC26720-00B6-4084-821C-18EE30E0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yah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1186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guoyahao</dc:creator>
  <cp:lastModifiedBy>guoyahao</cp:lastModifiedBy>
  <cp:revision>29</cp:revision>
  <dcterms:created xsi:type="dcterms:W3CDTF">2018-08-13T08:44:00Z</dcterms:created>
  <dcterms:modified xsi:type="dcterms:W3CDTF">2018-11-27T06:32:00Z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